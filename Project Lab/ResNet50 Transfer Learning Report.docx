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1906" w:h="16838"/>
          <w:pgMar w:left="1418" w:right="1418" w:header="0" w:top="1440" w:footer="0" w:bottom="1440" w:gutter="0"/>
          <w:pgNumType w:start="0" w:fmt="decimal"/>
          <w:formProt w:val="false"/>
          <w:textDirection w:val="lrTb"/>
          <w:bidi/>
          <w:docGrid w:type="default" w:linePitch="360" w:charSpace="4096"/>
        </w:sectPr>
        <w:pStyle w:val="Normal"/>
        <w:bidi w:val="0"/>
        <w:spacing w:before="0" w:after="200"/>
        <w:jc w:val="left"/>
        <w:rPr>
          <w:rFonts w:ascii="Arial" w:hAnsi="Arial" w:eastAsia="" w:cs="Arial" w:eastAsiaTheme="majorEastAsia"/>
          <w:b/>
          <w:b/>
          <w:bCs/>
          <w:color w:val="D34817" w:themeColor="accent1"/>
          <w:sz w:val="48"/>
          <w:szCs w:val="48"/>
        </w:rPr>
      </w:pPr>
      <w:r>
        <w:rPr>
          <w:rFonts w:eastAsia="" w:cs="Arial" w:eastAsiaTheme="majorEastAsia" w:ascii="Arial" w:hAnsi="Arial"/>
          <w:b/>
          <w:bCs/>
          <w:color w:val="D34817" w:themeColor="accent1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page">
                  <wp:posOffset>201295</wp:posOffset>
                </wp:positionH>
                <wp:positionV relativeFrom="page">
                  <wp:posOffset>5671185</wp:posOffset>
                </wp:positionV>
                <wp:extent cx="7074535" cy="1715770"/>
                <wp:effectExtent l="0" t="0" r="0" b="0"/>
                <wp:wrapNone/>
                <wp:docPr id="1" name="Rectangl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074000" cy="1715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d"/>
                              <w:bidiVisual w:val="true"/>
                              <w:tblW w:w="5000" w:type="pct"/>
                              <w:jc w:val="center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0" w:type="dxa"/>
                              </w:tblCellMar>
                              <w:tblLook w:firstRow="1" w:noVBand="1" w:lastRow="0" w:firstColumn="1" w:lastColumn="0" w:noHBand="0" w:val="04a0"/>
                            </w:tblPr>
                            <w:tblGrid>
                              <w:gridCol w:w="11140"/>
                            </w:tblGrid>
                            <w:tr>
                              <w:trPr>
                                <w:trHeight w:val="144" w:hRule="atLeast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tcW w:w="11140" w:type="dxa"/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F4B29B" w:themeFill="accent1" w:themeFillTint="66" w:val="clear"/>
                                  <w:vAlign w:val="center"/>
                                </w:tcPr>
                                <w:sdt>
                                  <w:sdtPr>
                                    <w:docPartObj>
                                      <w:docPartGallery w:val="Cover Pages"/>
                                      <w:docPartUnique w:val="true"/>
                                    </w:docPartObj>
                                    <w:id w:val="5376279"/>
                                  </w:sdtPr>
                                  <w:sdtContent>
                                    <w:p>
                                      <w:pPr>
                                        <w:pStyle w:val="NoSpacing"/>
                                        <w:spacing w:lineRule="auto" w:line="240" w:before="0" w:after="0"/>
                                        <w:jc w:val="left"/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</w:rPr>
                                      </w:pPr>
                                      <w:r>
                                        <w:rPr>
                                          <w:rFonts w:eastAsia="" w:eastAsiaTheme="minorEastAsia"/>
                                          <w:sz w:val="8"/>
                                          <w:szCs w:val="8"/>
                                          <w:rtl w:val="true"/>
                                        </w:rPr>
                                      </w:r>
                                    </w:p>
                                  </w:sdtContent>
                                </w:sdt>
                              </w:tc>
                            </w:tr>
                            <w:tr>
                              <w:trPr>
                                <w:trHeight w:val="1440" w:hRule="atLeast"/>
                              </w:trPr>
                              <w:tc>
                                <w:tcPr>
                                  <w:tcW w:w="1114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D34817" w:themeFill="accent1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" w:cs="Aharoni" w:ascii="Franklin Gothic Book" w:hAnsi="Franklin Gothic Book" w:asciiTheme="majorHAnsi" w:cstheme="majorBidi" w:eastAsiaTheme="majorEastAsia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ResNet50 – Transfer learning report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44" w:hRule="atLeast"/>
                              </w:trPr>
                              <w:tc>
                                <w:tcPr>
                                  <w:tcW w:w="1114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color="auto" w:fill="918485" w:themeFill="accent5" w:val="clear"/>
                                  <w:vAlign w:val="center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8"/>
                                      <w:szCs w:val="8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0" w:hRule="atLeast"/>
                              </w:trPr>
                              <w:tc>
                                <w:tcPr>
                                  <w:tcW w:w="11140" w:type="dxa"/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  <w:tcMar>
                                    <w:top w:w="144" w:type="dxa"/>
                                    <w:bottom w:w="144" w:type="dxa"/>
                                  </w:tcMar>
                                  <w:vAlign w:val="bottom"/>
                                </w:tcPr>
                                <w:p>
                                  <w:pPr>
                                    <w:pStyle w:val="NoSpacing"/>
                                    <w:spacing w:lineRule="auto" w:line="240" w:before="0" w:after="0"/>
                                    <w:jc w:val="left"/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eastAsia="" w:eastAsiaTheme="minorEastAsia"/>
                                      <w:sz w:val="36"/>
                                      <w:szCs w:val="36"/>
                                      <w:rtl w:val="tru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rtl w:val="true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  <wp14:sizeRelH relativeFrom="page">
                  <wp14:pctWidth>92000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rect id="shape_0" ID="Rectangle 18" stroked="f" style="position:absolute;margin-left:15.85pt;margin-top:446.55pt;width:556.95pt;height:135pt;flip:x;mso-position-horizontal-relative:page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fd"/>
                        <w:bidiVisual w:val="true"/>
                        <w:tblW w:w="5000" w:type="pct"/>
                        <w:jc w:val="center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0" w:type="dxa"/>
                        </w:tblCellMar>
                        <w:tblLook w:firstRow="1" w:noVBand="1" w:lastRow="0" w:firstColumn="1" w:lastColumn="0" w:noHBand="0" w:val="04a0"/>
                      </w:tblPr>
                      <w:tblGrid>
                        <w:gridCol w:w="11140"/>
                      </w:tblGrid>
                      <w:tr>
                        <w:trPr>
                          <w:trHeight w:val="144" w:hRule="atLeast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tcW w:w="11140" w:type="dxa"/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F4B29B" w:themeFill="accent1" w:themeFillTint="66" w:val="clear"/>
                            <w:vAlign w:val="center"/>
                          </w:tcPr>
                          <w:sdt>
                            <w:sdtPr>
                              <w:docPartObj>
                                <w:docPartGallery w:val="Cover Pages"/>
                                <w:docPartUnique w:val="true"/>
                              </w:docPartObj>
                              <w:id w:val="1896198490"/>
                            </w:sdtPr>
                            <w:sdtContent>
                              <w:p>
                                <w:pPr>
                                  <w:pStyle w:val="NoSpacing"/>
                                  <w:spacing w:lineRule="auto" w:line="240" w:before="0" w:after="0"/>
                                  <w:jc w:val="left"/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eastAsia="" w:eastAsiaTheme="minorEastAsia"/>
                                    <w:sz w:val="8"/>
                                    <w:szCs w:val="8"/>
                                    <w:rtl w:val="true"/>
                                  </w:rPr>
                                </w:r>
                              </w:p>
                            </w:sdtContent>
                          </w:sdt>
                        </w:tc>
                      </w:tr>
                      <w:tr>
                        <w:trPr>
                          <w:trHeight w:val="1440" w:hRule="atLeast"/>
                        </w:trPr>
                        <w:tc>
                          <w:tcPr>
                            <w:tcW w:w="1114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D34817" w:themeFill="accent1" w:val="clear"/>
                            <w:tcMar>
                              <w:top w:w="144" w:type="dxa"/>
                              <w:bottom w:w="144" w:type="dxa"/>
                            </w:tcMar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" w:cs="Aharoni" w:ascii="Franklin Gothic Book" w:hAnsi="Franklin Gothic Book" w:asciiTheme="majorHAnsi" w:cstheme="majorBidi" w:eastAsiaTheme="majorEastAsia" w:hAnsiTheme="majorHAnsi"/>
                                <w:color w:val="FFFFFF" w:themeColor="background1"/>
                                <w:sz w:val="72"/>
                                <w:szCs w:val="72"/>
                              </w:rPr>
                              <w:t>ResNet50 – Transfer learning report</w:t>
                            </w:r>
                          </w:p>
                        </w:tc>
                      </w:tr>
                      <w:tr>
                        <w:trPr>
                          <w:trHeight w:val="144" w:hRule="atLeast"/>
                        </w:trPr>
                        <w:tc>
                          <w:tcPr>
                            <w:tcW w:w="1114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color="auto" w:fill="918485" w:themeFill="accent5" w:val="clear"/>
                            <w:vAlign w:val="center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8"/>
                                <w:szCs w:val="8"/>
                                <w:rtl w:val="tru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20" w:hRule="atLeast"/>
                        </w:trPr>
                        <w:tc>
                          <w:tcPr>
                            <w:tcW w:w="11140" w:type="dxa"/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  <w:tcMar>
                              <w:top w:w="144" w:type="dxa"/>
                              <w:bottom w:w="144" w:type="dxa"/>
                            </w:tcMar>
                            <w:vAlign w:val="bottom"/>
                          </w:tcPr>
                          <w:p>
                            <w:pPr>
                              <w:pStyle w:val="NoSpacing"/>
                              <w:spacing w:lineRule="auto" w:line="240" w:before="0" w:after="0"/>
                              <w:jc w:val="left"/>
                              <w:rPr>
                                <w:rFonts w:eastAsia="" w:eastAsiaTheme="minorEastAsi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eastAsia="" w:eastAsiaTheme="minorEastAsia"/>
                                <w:sz w:val="36"/>
                                <w:szCs w:val="36"/>
                                <w:rtl w:val="true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rtl w:val="true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posOffset>900430</wp:posOffset>
                </wp:positionH>
                <wp:positionV relativeFrom="paragraph">
                  <wp:posOffset>8121650</wp:posOffset>
                </wp:positionV>
                <wp:extent cx="5767705" cy="166370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7200" cy="166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70.9pt;margin-top:639.5pt;width:454.05pt;height:130.9p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</w:r>
      <w:bookmarkStart w:id="0" w:name="_Hlk505185295"/>
      <w:bookmarkStart w:id="1" w:name="_Hlk505185295"/>
      <w:bookmarkEnd w:id="1"/>
    </w:p>
    <w:p>
      <w:pPr>
        <w:pStyle w:val="Title"/>
        <w:rPr>
          <w:rFonts w:ascii="Arial" w:hAnsi="Arial" w:cs="Arial"/>
        </w:rPr>
      </w:pPr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>Transfer</w:t>
          </w:r>
        </w:sdtContent>
      </w:sdt>
      <w:sdt>
        <w:sdtPr>
          <w:text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alias w:val="כותרת"/>
        </w:sdtPr>
        <w:sdtContent>
          <w:r>
            <w:rPr>
              <w:rFonts w:cs="Arial" w:ascii="Arial" w:hAnsi="Arial"/>
              <w:caps w:val="false"/>
              <w:smallCaps w:val="false"/>
            </w:rPr>
            <w:t xml:space="preserve"> Learning from ResNet50</w:t>
          </w:r>
        </w:sdtContent>
      </w:sdt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המשימה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לבנות רשת נוירונים שיודעת להבדיל בין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שונים של אתרים בעולם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המשימה התחחלקה לשניים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</w:t>
      </w:r>
      <w:r>
        <w:rPr>
          <w:rFonts w:cs="Arial" w:ascii="Arial" w:hAnsi="Arial"/>
          <w:b/>
          <w:bCs/>
          <w:sz w:val="24"/>
          <w:szCs w:val="24"/>
        </w:rPr>
        <w:t>Deep Neural Network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שתדע לסווג את התמונות לקלאסים השונים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ליצור מסווג </w:t>
      </w:r>
      <w:r>
        <w:rPr>
          <w:rFonts w:cs="Arial" w:ascii="Arial" w:hAnsi="Arial"/>
          <w:b/>
          <w:bCs/>
          <w:sz w:val="24"/>
          <w:szCs w:val="24"/>
        </w:rPr>
        <w:t>KNN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שלפי הפיצ’רים של הרשת העמוקה שייצרנו תמצא את </w:t>
      </w:r>
      <w:r>
        <w:rPr>
          <w:rFonts w:cs="Arial" w:ascii="Arial" w:hAnsi="Arial"/>
          <w:b/>
          <w:bCs/>
          <w:sz w:val="24"/>
          <w:szCs w:val="24"/>
        </w:rPr>
        <w:t>K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התמונות הקרובות לה ביותר ותציג אותן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פירוט הניסוי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בעיה זו של הוצאת פיצ’רים מתמונה וסיווג התמונה לקלאס המתאים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היא בעיה דומה מאוד לאתגר ש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מציג שמסווגת בעיקר בעלי חיים צמחים ועצמים דוממים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לא נופים כמו באתגר שלנו</w:t>
      </w:r>
      <w:r>
        <w:rPr>
          <w:rFonts w:cs="Arial" w:ascii="Arial" w:hAnsi="Arial"/>
          <w:b/>
          <w:bCs/>
          <w:sz w:val="24"/>
          <w:szCs w:val="24"/>
          <w:rtl w:val="true"/>
        </w:rPr>
        <w:t>).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מהסיבה הזו החלטנו שדרך טובה לפתור את האתגר שלנו תהיה ביצוע </w:t>
      </w:r>
      <w:r>
        <w:rPr>
          <w:rFonts w:cs="Arial" w:ascii="Arial" w:hAnsi="Arial"/>
          <w:b/>
          <w:bCs/>
          <w:sz w:val="24"/>
          <w:szCs w:val="24"/>
        </w:rPr>
        <w:t>Transfer Learning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מרשת שכבר אומנה באתגר של </w:t>
      </w:r>
      <w:r>
        <w:rPr>
          <w:rFonts w:cs="Arial" w:ascii="Arial" w:hAnsi="Arial"/>
          <w:b/>
          <w:bCs/>
          <w:sz w:val="24"/>
          <w:szCs w:val="24"/>
        </w:rPr>
        <w:t>imageNet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הרשת שבחרנו לצאת ממנה היא רשת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rPr/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שלבי ההרצה של ניסוי בודד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התמונות של ה </w:t>
      </w:r>
      <w:r>
        <w:rPr>
          <w:rFonts w:cs="Arial" w:ascii="Arial" w:hAnsi="Arial"/>
          <w:b/>
          <w:bCs/>
          <w:sz w:val="24"/>
          <w:szCs w:val="24"/>
        </w:rPr>
        <w:t>TrainingData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וטעינת התמונות של ה </w:t>
      </w:r>
      <w:r>
        <w:rPr>
          <w:rFonts w:cs="Arial" w:ascii="Arial" w:hAnsi="Arial"/>
          <w:b/>
          <w:bCs/>
          <w:sz w:val="24"/>
          <w:szCs w:val="24"/>
        </w:rPr>
        <w:t>ValidationData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טעינת המודל של </w:t>
      </w:r>
      <w:r>
        <w:rPr>
          <w:rFonts w:cs="Arial" w:ascii="Arial" w:hAnsi="Arial"/>
          <w:b/>
          <w:bCs/>
          <w:sz w:val="24"/>
          <w:szCs w:val="24"/>
        </w:rPr>
        <w:t>ResNet50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הוספת שכבות ה </w:t>
      </w:r>
      <w:r>
        <w:rPr>
          <w:rFonts w:cs="Arial" w:ascii="Arial" w:hAnsi="Arial"/>
          <w:b/>
          <w:bCs/>
          <w:sz w:val="24"/>
          <w:szCs w:val="24"/>
        </w:rPr>
        <w:t>dense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האחרונות בכדי ליצור את הפלט הרצוי </w:t>
      </w: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מערך של </w:t>
      </w:r>
      <w:r>
        <w:rPr>
          <w:rFonts w:cs="Arial" w:ascii="Arial" w:hAnsi="Arial"/>
          <w:b/>
          <w:bCs/>
          <w:sz w:val="24"/>
          <w:szCs w:val="24"/>
        </w:rPr>
        <w:t>100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קלאסים עם ציונים עבור כל אחד מהם לתמונה שהתקבלה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הגדרת פונקציית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הרלוונטים לאותו </w:t>
      </w:r>
      <w:r>
        <w:rPr>
          <w:rFonts w:cs="Arial" w:ascii="Arial" w:hAnsi="Arial"/>
          <w:b/>
          <w:bCs/>
          <w:sz w:val="24"/>
          <w:szCs w:val="24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>(</w:t>
      </w:r>
      <w:r>
        <w:rPr>
          <w:rFonts w:cs="Arial" w:ascii="Arial" w:hAnsi="Arial"/>
          <w:b/>
          <w:bCs/>
          <w:sz w:val="24"/>
          <w:szCs w:val="24"/>
        </w:rPr>
        <w:t>learning rate, momentum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וכו’</w:t>
      </w:r>
      <w:r>
        <w:rPr>
          <w:rFonts w:cs="Arial" w:ascii="Arial" w:hAnsi="Arial"/>
          <w:b/>
          <w:bCs/>
          <w:sz w:val="24"/>
          <w:szCs w:val="24"/>
          <w:rtl w:val="true"/>
        </w:rPr>
        <w:t>)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יצירת ה </w:t>
      </w:r>
      <w:r>
        <w:rPr>
          <w:rFonts w:cs="Arial" w:ascii="Arial" w:hAnsi="Arial"/>
          <w:b/>
          <w:bCs/>
          <w:sz w:val="24"/>
          <w:szCs w:val="24"/>
        </w:rPr>
        <w:t>callbacks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עבור שמירת ההיסטוריה של תוצאות ה </w:t>
      </w:r>
      <w:r>
        <w:rPr>
          <w:rFonts w:cs="Arial" w:ascii="Arial" w:hAnsi="Arial"/>
          <w:b/>
          <w:bCs/>
          <w:sz w:val="24"/>
          <w:szCs w:val="24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וה </w:t>
      </w:r>
      <w:r>
        <w:rPr>
          <w:rFonts w:cs="Arial" w:ascii="Arial" w:hAnsi="Arial"/>
          <w:b/>
          <w:bCs/>
          <w:sz w:val="24"/>
          <w:szCs w:val="24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בסיום כל </w:t>
      </w:r>
      <w:r>
        <w:rPr>
          <w:rFonts w:cs="Arial" w:ascii="Arial" w:hAnsi="Arial"/>
          <w:b/>
          <w:bCs/>
          <w:sz w:val="24"/>
          <w:szCs w:val="24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</w:rPr>
        <w:t xml:space="preserve"> +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שמירת המשקלים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אימון המודל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יצירת הגרפים ומדידת תוצאות האימון</w:t>
      </w:r>
      <w:r>
        <w:rPr>
          <w:rFonts w:cs="Arial" w:ascii="Arial" w:hAnsi="Arial"/>
          <w:b/>
          <w:bCs/>
          <w:sz w:val="24"/>
          <w:szCs w:val="24"/>
          <w:rtl w:val="true"/>
        </w:rPr>
        <w:t>.</w:t>
      </w:r>
    </w:p>
    <w:p>
      <w:pPr>
        <w:pStyle w:val="Normal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  <w:rtl w:val="true"/>
        </w:rPr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cs="Arial" w:ascii="Arial" w:hAnsi="Arial"/>
          <w:rtl w:val="true"/>
          <w:lang w:bidi="he-IL"/>
        </w:rPr>
      </w:r>
      <w:r>
        <w:br w:type="page"/>
      </w:r>
    </w:p>
    <w:p>
      <w:pPr>
        <w:pStyle w:val="Normal"/>
        <w:rPr>
          <w:rFonts w:ascii="Arial" w:hAnsi="Arial" w:cs="Arial"/>
          <w:lang w:bidi="he-IL"/>
        </w:rPr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ראשון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ננסה למצוא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מתאים עבור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optimizer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שבחרנו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Stochastic Gradient Descent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פי מה שנלמד בשיעור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בד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"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 בטווח הערכים בין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ניקח את הקצוות תחילה ולאחר מכן ערך באמצע ונראה את תוצאות האימון עבור כל אחד מהערכים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בנוסף ניקח כמות קטנה יחסית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שבשלב זה נרצה בעיקר לראות מגמות של איך אנחנו מתפקדים עם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cs="Arial"/>
                <w:lang w:bidi="he-IL"/>
              </w:rPr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3152140</wp:posOffset>
            </wp:positionH>
            <wp:positionV relativeFrom="paragraph">
              <wp:posOffset>1570355</wp:posOffset>
            </wp:positionV>
            <wp:extent cx="3143250" cy="1924685"/>
            <wp:effectExtent l="0" t="0" r="0" b="0"/>
            <wp:wrapTight wrapText="bothSides">
              <wp:wrapPolygon edited="0">
                <wp:start x="10813" y="585"/>
                <wp:lineTo x="10778" y="650"/>
                <wp:lineTo x="10778" y="715"/>
                <wp:lineTo x="10741" y="781"/>
                <wp:lineTo x="10741" y="846"/>
                <wp:lineTo x="10705" y="911"/>
                <wp:lineTo x="10705" y="976"/>
                <wp:lineTo x="10705" y="1041"/>
                <wp:lineTo x="10670" y="1106"/>
                <wp:lineTo x="10670" y="1171"/>
                <wp:lineTo x="10634" y="1236"/>
                <wp:lineTo x="10670" y="1302"/>
                <wp:lineTo x="10670" y="1367"/>
                <wp:lineTo x="12527" y="1432"/>
                <wp:lineTo x="12527" y="1496"/>
                <wp:lineTo x="12527" y="1562"/>
                <wp:lineTo x="5169" y="1627"/>
                <wp:lineTo x="5169" y="1692"/>
                <wp:lineTo x="5134" y="1757"/>
                <wp:lineTo x="5134" y="1823"/>
                <wp:lineTo x="5134" y="1888"/>
                <wp:lineTo x="5134" y="1953"/>
                <wp:lineTo x="3634" y="2017"/>
                <wp:lineTo x="3563" y="2083"/>
                <wp:lineTo x="3563" y="2148"/>
                <wp:lineTo x="3527" y="2213"/>
                <wp:lineTo x="3527" y="2278"/>
                <wp:lineTo x="3527" y="2344"/>
                <wp:lineTo x="3527" y="2409"/>
                <wp:lineTo x="3527" y="2473"/>
                <wp:lineTo x="3527" y="2539"/>
                <wp:lineTo x="3563" y="2604"/>
                <wp:lineTo x="3563" y="2669"/>
                <wp:lineTo x="3598" y="2734"/>
                <wp:lineTo x="5134" y="2800"/>
                <wp:lineTo x="5134" y="2865"/>
                <wp:lineTo x="5134" y="2930"/>
                <wp:lineTo x="5134" y="2994"/>
                <wp:lineTo x="5134" y="3060"/>
                <wp:lineTo x="5134" y="3125"/>
                <wp:lineTo x="5134" y="3190"/>
                <wp:lineTo x="5134" y="3255"/>
                <wp:lineTo x="5134" y="3321"/>
                <wp:lineTo x="5134" y="3386"/>
                <wp:lineTo x="5134" y="3450"/>
                <wp:lineTo x="5134" y="3515"/>
                <wp:lineTo x="5134" y="3581"/>
                <wp:lineTo x="5134" y="3646"/>
                <wp:lineTo x="5134" y="3711"/>
                <wp:lineTo x="5134" y="3776"/>
                <wp:lineTo x="5134" y="3842"/>
                <wp:lineTo x="5134" y="3907"/>
                <wp:lineTo x="5134" y="3971"/>
                <wp:lineTo x="5134" y="4036"/>
                <wp:lineTo x="5134" y="4102"/>
                <wp:lineTo x="5134" y="4167"/>
                <wp:lineTo x="5134" y="4232"/>
                <wp:lineTo x="5134" y="4297"/>
                <wp:lineTo x="5134" y="4363"/>
                <wp:lineTo x="5134" y="4427"/>
                <wp:lineTo x="5134" y="4492"/>
                <wp:lineTo x="5134" y="4557"/>
                <wp:lineTo x="5134" y="4623"/>
                <wp:lineTo x="5134" y="4688"/>
                <wp:lineTo x="5134" y="4753"/>
                <wp:lineTo x="3634" y="4819"/>
                <wp:lineTo x="3563" y="4884"/>
                <wp:lineTo x="3563" y="4948"/>
                <wp:lineTo x="3527" y="5013"/>
                <wp:lineTo x="3527" y="5079"/>
                <wp:lineTo x="3527" y="5144"/>
                <wp:lineTo x="3527" y="5209"/>
                <wp:lineTo x="3527" y="5274"/>
                <wp:lineTo x="3527" y="5340"/>
                <wp:lineTo x="3563" y="5404"/>
                <wp:lineTo x="3563" y="5469"/>
                <wp:lineTo x="3598" y="5534"/>
                <wp:lineTo x="5134" y="5600"/>
                <wp:lineTo x="5134" y="5665"/>
                <wp:lineTo x="5134" y="5730"/>
                <wp:lineTo x="5134" y="5795"/>
                <wp:lineTo x="5134" y="5861"/>
                <wp:lineTo x="5134" y="5925"/>
                <wp:lineTo x="5134" y="5990"/>
                <wp:lineTo x="5134" y="6055"/>
                <wp:lineTo x="5134" y="6121"/>
                <wp:lineTo x="5134" y="6186"/>
                <wp:lineTo x="5134" y="6251"/>
                <wp:lineTo x="5134" y="6316"/>
                <wp:lineTo x="5134" y="6381"/>
                <wp:lineTo x="5134" y="6446"/>
                <wp:lineTo x="5134" y="6511"/>
                <wp:lineTo x="5134" y="6576"/>
                <wp:lineTo x="5134" y="6642"/>
                <wp:lineTo x="5134" y="6707"/>
                <wp:lineTo x="5134" y="6772"/>
                <wp:lineTo x="5134" y="6837"/>
                <wp:lineTo x="5134" y="6902"/>
                <wp:lineTo x="5134" y="6967"/>
                <wp:lineTo x="5134" y="7032"/>
                <wp:lineTo x="5134" y="7097"/>
                <wp:lineTo x="5134" y="7163"/>
                <wp:lineTo x="5134" y="7228"/>
                <wp:lineTo x="5134" y="7293"/>
                <wp:lineTo x="5134" y="7358"/>
                <wp:lineTo x="5134" y="7423"/>
                <wp:lineTo x="5134" y="7488"/>
                <wp:lineTo x="5134" y="7553"/>
                <wp:lineTo x="3598" y="7619"/>
                <wp:lineTo x="3563" y="7684"/>
                <wp:lineTo x="3563" y="7749"/>
                <wp:lineTo x="3527" y="7814"/>
                <wp:lineTo x="3527" y="7879"/>
                <wp:lineTo x="3527" y="7944"/>
                <wp:lineTo x="3527" y="8009"/>
                <wp:lineTo x="3527" y="8074"/>
                <wp:lineTo x="3527" y="8140"/>
                <wp:lineTo x="3563" y="8205"/>
                <wp:lineTo x="3563" y="8270"/>
                <wp:lineTo x="3598" y="8334"/>
                <wp:lineTo x="5134" y="8400"/>
                <wp:lineTo x="5134" y="8465"/>
                <wp:lineTo x="5134" y="8530"/>
                <wp:lineTo x="5134" y="8595"/>
                <wp:lineTo x="5134" y="8661"/>
                <wp:lineTo x="5134" y="8726"/>
                <wp:lineTo x="5134" y="8791"/>
                <wp:lineTo x="5134" y="8855"/>
                <wp:lineTo x="5134" y="8921"/>
                <wp:lineTo x="5134" y="8986"/>
                <wp:lineTo x="5134" y="9051"/>
                <wp:lineTo x="5134" y="9116"/>
                <wp:lineTo x="5134" y="9182"/>
                <wp:lineTo x="5134" y="9247"/>
                <wp:lineTo x="5134" y="9311"/>
                <wp:lineTo x="5134" y="9376"/>
                <wp:lineTo x="5134" y="9442"/>
                <wp:lineTo x="5134" y="9507"/>
                <wp:lineTo x="5134" y="9572"/>
                <wp:lineTo x="5134" y="9638"/>
                <wp:lineTo x="5134" y="9703"/>
                <wp:lineTo x="5134" y="9768"/>
                <wp:lineTo x="5134" y="9832"/>
                <wp:lineTo x="5134" y="9898"/>
                <wp:lineTo x="5134" y="9963"/>
                <wp:lineTo x="5134" y="10028"/>
                <wp:lineTo x="5134" y="10093"/>
                <wp:lineTo x="5134" y="10159"/>
                <wp:lineTo x="5134" y="10224"/>
                <wp:lineTo x="5134" y="10288"/>
                <wp:lineTo x="5134" y="10353"/>
                <wp:lineTo x="3598" y="10419"/>
                <wp:lineTo x="3563" y="10484"/>
                <wp:lineTo x="3563" y="10549"/>
                <wp:lineTo x="3527" y="10614"/>
                <wp:lineTo x="3527" y="10680"/>
                <wp:lineTo x="3527" y="10745"/>
                <wp:lineTo x="3527" y="10809"/>
                <wp:lineTo x="3527" y="10874"/>
                <wp:lineTo x="3527" y="10940"/>
                <wp:lineTo x="3563" y="11005"/>
                <wp:lineTo x="3563" y="11070"/>
                <wp:lineTo x="3598" y="11135"/>
                <wp:lineTo x="5134" y="11201"/>
                <wp:lineTo x="5134" y="11266"/>
                <wp:lineTo x="5134" y="11330"/>
                <wp:lineTo x="5134" y="11395"/>
                <wp:lineTo x="5134" y="11461"/>
                <wp:lineTo x="5134" y="11526"/>
                <wp:lineTo x="5134" y="11591"/>
                <wp:lineTo x="5134" y="11656"/>
                <wp:lineTo x="5134" y="11722"/>
                <wp:lineTo x="5134" y="11786"/>
                <wp:lineTo x="5134" y="11851"/>
                <wp:lineTo x="5134" y="11916"/>
                <wp:lineTo x="5134" y="11982"/>
                <wp:lineTo x="5134" y="12047"/>
                <wp:lineTo x="5134" y="12112"/>
                <wp:lineTo x="5134" y="12178"/>
                <wp:lineTo x="5134" y="12243"/>
                <wp:lineTo x="5134" y="12307"/>
                <wp:lineTo x="5134" y="12372"/>
                <wp:lineTo x="5134" y="12438"/>
                <wp:lineTo x="5134" y="12503"/>
                <wp:lineTo x="5134" y="12568"/>
                <wp:lineTo x="5134" y="12633"/>
                <wp:lineTo x="5134" y="12699"/>
                <wp:lineTo x="5134" y="12763"/>
                <wp:lineTo x="5134" y="12828"/>
                <wp:lineTo x="5134" y="12893"/>
                <wp:lineTo x="5134" y="12959"/>
                <wp:lineTo x="5134" y="13024"/>
                <wp:lineTo x="5134" y="13089"/>
                <wp:lineTo x="5134" y="13154"/>
                <wp:lineTo x="5134" y="13220"/>
                <wp:lineTo x="3598" y="13284"/>
                <wp:lineTo x="3563" y="13349"/>
                <wp:lineTo x="3563" y="13414"/>
                <wp:lineTo x="3527" y="13480"/>
                <wp:lineTo x="3527" y="13545"/>
                <wp:lineTo x="3527" y="13610"/>
                <wp:lineTo x="3527" y="13675"/>
                <wp:lineTo x="3527" y="13740"/>
                <wp:lineTo x="3527" y="13805"/>
                <wp:lineTo x="3563" y="13870"/>
                <wp:lineTo x="3563" y="13935"/>
                <wp:lineTo x="3598" y="14001"/>
                <wp:lineTo x="5134" y="14066"/>
                <wp:lineTo x="5134" y="14131"/>
                <wp:lineTo x="5134" y="14196"/>
                <wp:lineTo x="5134" y="14261"/>
                <wp:lineTo x="5134" y="14326"/>
                <wp:lineTo x="5134" y="14391"/>
                <wp:lineTo x="5134" y="14457"/>
                <wp:lineTo x="5134" y="14522"/>
                <wp:lineTo x="5134" y="14587"/>
                <wp:lineTo x="5134" y="14652"/>
                <wp:lineTo x="5134" y="14717"/>
                <wp:lineTo x="5134" y="14782"/>
                <wp:lineTo x="5134" y="14847"/>
                <wp:lineTo x="5134" y="14912"/>
                <wp:lineTo x="5134" y="14978"/>
                <wp:lineTo x="5134" y="15043"/>
                <wp:lineTo x="5134" y="15108"/>
                <wp:lineTo x="5134" y="15173"/>
                <wp:lineTo x="5134" y="15238"/>
                <wp:lineTo x="5134" y="15303"/>
                <wp:lineTo x="5134" y="15368"/>
                <wp:lineTo x="5134" y="15433"/>
                <wp:lineTo x="5134" y="15499"/>
                <wp:lineTo x="5134" y="15564"/>
                <wp:lineTo x="5134" y="15629"/>
                <wp:lineTo x="5134" y="15693"/>
                <wp:lineTo x="5134" y="15759"/>
                <wp:lineTo x="5134" y="15824"/>
                <wp:lineTo x="5134" y="15889"/>
                <wp:lineTo x="5134" y="15954"/>
                <wp:lineTo x="5134" y="16020"/>
                <wp:lineTo x="3598" y="16085"/>
                <wp:lineTo x="3563" y="16150"/>
                <wp:lineTo x="3563" y="16214"/>
                <wp:lineTo x="3527" y="16280"/>
                <wp:lineTo x="3527" y="16345"/>
                <wp:lineTo x="3527" y="16410"/>
                <wp:lineTo x="3527" y="16475"/>
                <wp:lineTo x="3527" y="16541"/>
                <wp:lineTo x="3527" y="16606"/>
                <wp:lineTo x="3563" y="16670"/>
                <wp:lineTo x="3563" y="16735"/>
                <wp:lineTo x="3598" y="16801"/>
                <wp:lineTo x="5134" y="16866"/>
                <wp:lineTo x="5134" y="16931"/>
                <wp:lineTo x="5134" y="16997"/>
                <wp:lineTo x="5134" y="17062"/>
                <wp:lineTo x="5134" y="17127"/>
                <wp:lineTo x="5134" y="17191"/>
                <wp:lineTo x="5134" y="17257"/>
                <wp:lineTo x="5134" y="17322"/>
                <wp:lineTo x="5169" y="17387"/>
                <wp:lineTo x="5205" y="17452"/>
                <wp:lineTo x="5741" y="17518"/>
                <wp:lineTo x="5741" y="17583"/>
                <wp:lineTo x="5741" y="17647"/>
                <wp:lineTo x="8456" y="17712"/>
                <wp:lineTo x="5741" y="17843"/>
                <wp:lineTo x="5705" y="17908"/>
                <wp:lineTo x="5705" y="17973"/>
                <wp:lineTo x="5669" y="18039"/>
                <wp:lineTo x="5669" y="18104"/>
                <wp:lineTo x="5669" y="18168"/>
                <wp:lineTo x="5669" y="18233"/>
                <wp:lineTo x="5669" y="18299"/>
                <wp:lineTo x="5705" y="18364"/>
                <wp:lineTo x="5705" y="18429"/>
                <wp:lineTo x="5741" y="18494"/>
                <wp:lineTo x="11991" y="18820"/>
                <wp:lineTo x="11956" y="18885"/>
                <wp:lineTo x="11134" y="18950"/>
                <wp:lineTo x="11098" y="19015"/>
                <wp:lineTo x="11063" y="19081"/>
                <wp:lineTo x="11063" y="19145"/>
                <wp:lineTo x="11063" y="19210"/>
                <wp:lineTo x="11063" y="19276"/>
                <wp:lineTo x="11063" y="19341"/>
                <wp:lineTo x="11063" y="19406"/>
                <wp:lineTo x="11098" y="19471"/>
                <wp:lineTo x="11170" y="19537"/>
                <wp:lineTo x="11278" y="19601"/>
                <wp:lineTo x="11313" y="19666"/>
                <wp:lineTo x="11349" y="19666"/>
                <wp:lineTo x="11384" y="19601"/>
                <wp:lineTo x="12349" y="19537"/>
                <wp:lineTo x="12420" y="19471"/>
                <wp:lineTo x="12420" y="19406"/>
                <wp:lineTo x="12420" y="19341"/>
                <wp:lineTo x="12420" y="19276"/>
                <wp:lineTo x="12420" y="19210"/>
                <wp:lineTo x="12420" y="19145"/>
                <wp:lineTo x="12420" y="19081"/>
                <wp:lineTo x="12420" y="19015"/>
                <wp:lineTo x="12384" y="18950"/>
                <wp:lineTo x="12063" y="18885"/>
                <wp:lineTo x="12063" y="18820"/>
                <wp:lineTo x="16491" y="18494"/>
                <wp:lineTo x="16527" y="18429"/>
                <wp:lineTo x="16563" y="18364"/>
                <wp:lineTo x="16563" y="18299"/>
                <wp:lineTo x="16563" y="18233"/>
                <wp:lineTo x="16527" y="18168"/>
                <wp:lineTo x="16527" y="18104"/>
                <wp:lineTo x="16527" y="18039"/>
                <wp:lineTo x="16527" y="17973"/>
                <wp:lineTo x="16527" y="17908"/>
                <wp:lineTo x="16491" y="17843"/>
                <wp:lineTo x="16420" y="17712"/>
                <wp:lineTo x="16456" y="17647"/>
                <wp:lineTo x="16491" y="17583"/>
                <wp:lineTo x="16491" y="17518"/>
                <wp:lineTo x="18349" y="17452"/>
                <wp:lineTo x="18385" y="17387"/>
                <wp:lineTo x="18385" y="17322"/>
                <wp:lineTo x="18385" y="17257"/>
                <wp:lineTo x="18385" y="17191"/>
                <wp:lineTo x="18385" y="17127"/>
                <wp:lineTo x="18385" y="17062"/>
                <wp:lineTo x="18385" y="16997"/>
                <wp:lineTo x="18385" y="16931"/>
                <wp:lineTo x="18385" y="16866"/>
                <wp:lineTo x="18385" y="16801"/>
                <wp:lineTo x="18385" y="16735"/>
                <wp:lineTo x="18385" y="16670"/>
                <wp:lineTo x="18385" y="16606"/>
                <wp:lineTo x="18385" y="16541"/>
                <wp:lineTo x="18385" y="16475"/>
                <wp:lineTo x="18385" y="16410"/>
                <wp:lineTo x="18385" y="16345"/>
                <wp:lineTo x="18385" y="16280"/>
                <wp:lineTo x="18385" y="16214"/>
                <wp:lineTo x="18385" y="16150"/>
                <wp:lineTo x="18385" y="16085"/>
                <wp:lineTo x="18385" y="16020"/>
                <wp:lineTo x="18385" y="15954"/>
                <wp:lineTo x="18385" y="15889"/>
                <wp:lineTo x="18385" y="15824"/>
                <wp:lineTo x="18385" y="15759"/>
                <wp:lineTo x="18385" y="15693"/>
                <wp:lineTo x="18385" y="15629"/>
                <wp:lineTo x="18385" y="15564"/>
                <wp:lineTo x="18385" y="15499"/>
                <wp:lineTo x="18385" y="15433"/>
                <wp:lineTo x="18385" y="15368"/>
                <wp:lineTo x="18385" y="15303"/>
                <wp:lineTo x="18385" y="15238"/>
                <wp:lineTo x="18385" y="15173"/>
                <wp:lineTo x="18385" y="15108"/>
                <wp:lineTo x="18385" y="15043"/>
                <wp:lineTo x="18385" y="14978"/>
                <wp:lineTo x="18385" y="14912"/>
                <wp:lineTo x="18385" y="14847"/>
                <wp:lineTo x="18385" y="14782"/>
                <wp:lineTo x="18385" y="14717"/>
                <wp:lineTo x="18385" y="14652"/>
                <wp:lineTo x="18385" y="14587"/>
                <wp:lineTo x="18385" y="14522"/>
                <wp:lineTo x="18385" y="14457"/>
                <wp:lineTo x="18385" y="14391"/>
                <wp:lineTo x="18385" y="14326"/>
                <wp:lineTo x="18385" y="14261"/>
                <wp:lineTo x="18385" y="14196"/>
                <wp:lineTo x="18385" y="14131"/>
                <wp:lineTo x="18385" y="14066"/>
                <wp:lineTo x="18385" y="14001"/>
                <wp:lineTo x="18385" y="13935"/>
                <wp:lineTo x="18385" y="13870"/>
                <wp:lineTo x="18385" y="13805"/>
                <wp:lineTo x="18385" y="13740"/>
                <wp:lineTo x="18385" y="13675"/>
                <wp:lineTo x="18385" y="13610"/>
                <wp:lineTo x="18385" y="13545"/>
                <wp:lineTo x="18385" y="13480"/>
                <wp:lineTo x="18385" y="13414"/>
                <wp:lineTo x="18385" y="13349"/>
                <wp:lineTo x="18385" y="13284"/>
                <wp:lineTo x="18385" y="13220"/>
                <wp:lineTo x="18385" y="13154"/>
                <wp:lineTo x="18385" y="13089"/>
                <wp:lineTo x="18385" y="13024"/>
                <wp:lineTo x="18385" y="12959"/>
                <wp:lineTo x="18385" y="12893"/>
                <wp:lineTo x="18385" y="12828"/>
                <wp:lineTo x="18385" y="12763"/>
                <wp:lineTo x="18385" y="12699"/>
                <wp:lineTo x="18385" y="12633"/>
                <wp:lineTo x="18385" y="12568"/>
                <wp:lineTo x="18385" y="12503"/>
                <wp:lineTo x="18385" y="12438"/>
                <wp:lineTo x="18385" y="12372"/>
                <wp:lineTo x="18385" y="12307"/>
                <wp:lineTo x="18385" y="12243"/>
                <wp:lineTo x="18385" y="12178"/>
                <wp:lineTo x="18385" y="12112"/>
                <wp:lineTo x="18385" y="12047"/>
                <wp:lineTo x="18385" y="11982"/>
                <wp:lineTo x="18385" y="11916"/>
                <wp:lineTo x="18385" y="11851"/>
                <wp:lineTo x="18385" y="11786"/>
                <wp:lineTo x="18385" y="11722"/>
                <wp:lineTo x="18385" y="11656"/>
                <wp:lineTo x="18385" y="11591"/>
                <wp:lineTo x="18385" y="11526"/>
                <wp:lineTo x="18385" y="11461"/>
                <wp:lineTo x="18385" y="11395"/>
                <wp:lineTo x="18385" y="11330"/>
                <wp:lineTo x="18385" y="11266"/>
                <wp:lineTo x="18385" y="11201"/>
                <wp:lineTo x="18385" y="11135"/>
                <wp:lineTo x="18385" y="11070"/>
                <wp:lineTo x="18385" y="11005"/>
                <wp:lineTo x="18385" y="10940"/>
                <wp:lineTo x="18385" y="10874"/>
                <wp:lineTo x="18385" y="10809"/>
                <wp:lineTo x="18385" y="10745"/>
                <wp:lineTo x="18385" y="10680"/>
                <wp:lineTo x="18385" y="10614"/>
                <wp:lineTo x="18385" y="10549"/>
                <wp:lineTo x="18385" y="10484"/>
                <wp:lineTo x="18385" y="10419"/>
                <wp:lineTo x="18385" y="10353"/>
                <wp:lineTo x="18385" y="10288"/>
                <wp:lineTo x="18385" y="10224"/>
                <wp:lineTo x="18385" y="10159"/>
                <wp:lineTo x="18385" y="10093"/>
                <wp:lineTo x="18385" y="10028"/>
                <wp:lineTo x="18385" y="9963"/>
                <wp:lineTo x="18385" y="9898"/>
                <wp:lineTo x="18385" y="9832"/>
                <wp:lineTo x="18385" y="9768"/>
                <wp:lineTo x="18385" y="9703"/>
                <wp:lineTo x="18385" y="9638"/>
                <wp:lineTo x="18385" y="9572"/>
                <wp:lineTo x="18385" y="9507"/>
                <wp:lineTo x="18385" y="9442"/>
                <wp:lineTo x="18385" y="9376"/>
                <wp:lineTo x="18385" y="9311"/>
                <wp:lineTo x="18385" y="9247"/>
                <wp:lineTo x="18385" y="9182"/>
                <wp:lineTo x="18385" y="9116"/>
                <wp:lineTo x="18385" y="9051"/>
                <wp:lineTo x="18385" y="8986"/>
                <wp:lineTo x="18385" y="8921"/>
                <wp:lineTo x="18385" y="8855"/>
                <wp:lineTo x="18385" y="8791"/>
                <wp:lineTo x="18385" y="8726"/>
                <wp:lineTo x="18385" y="8661"/>
                <wp:lineTo x="18385" y="8595"/>
                <wp:lineTo x="18385" y="8530"/>
                <wp:lineTo x="18385" y="8465"/>
                <wp:lineTo x="18385" y="8400"/>
                <wp:lineTo x="18385" y="8334"/>
                <wp:lineTo x="18385" y="8270"/>
                <wp:lineTo x="18385" y="8205"/>
                <wp:lineTo x="18385" y="8140"/>
                <wp:lineTo x="18385" y="8074"/>
                <wp:lineTo x="18385" y="8009"/>
                <wp:lineTo x="18385" y="7944"/>
                <wp:lineTo x="18385" y="7879"/>
                <wp:lineTo x="18385" y="7814"/>
                <wp:lineTo x="18385" y="7749"/>
                <wp:lineTo x="18385" y="7684"/>
                <wp:lineTo x="18385" y="7619"/>
                <wp:lineTo x="18385" y="7553"/>
                <wp:lineTo x="18385" y="7488"/>
                <wp:lineTo x="18385" y="7423"/>
                <wp:lineTo x="18385" y="7358"/>
                <wp:lineTo x="18385" y="7293"/>
                <wp:lineTo x="18385" y="7228"/>
                <wp:lineTo x="18385" y="7163"/>
                <wp:lineTo x="18385" y="7097"/>
                <wp:lineTo x="18385" y="7032"/>
                <wp:lineTo x="18385" y="6967"/>
                <wp:lineTo x="18385" y="6902"/>
                <wp:lineTo x="18385" y="6837"/>
                <wp:lineTo x="18385" y="6772"/>
                <wp:lineTo x="18385" y="6707"/>
                <wp:lineTo x="18385" y="6642"/>
                <wp:lineTo x="18385" y="6576"/>
                <wp:lineTo x="18385" y="6511"/>
                <wp:lineTo x="18385" y="6446"/>
                <wp:lineTo x="18385" y="6381"/>
                <wp:lineTo x="18385" y="6316"/>
                <wp:lineTo x="18385" y="6251"/>
                <wp:lineTo x="18385" y="6186"/>
                <wp:lineTo x="18385" y="6121"/>
                <wp:lineTo x="18385" y="6055"/>
                <wp:lineTo x="18385" y="5990"/>
                <wp:lineTo x="18385" y="5925"/>
                <wp:lineTo x="18385" y="5861"/>
                <wp:lineTo x="18385" y="5795"/>
                <wp:lineTo x="18385" y="5730"/>
                <wp:lineTo x="18385" y="5665"/>
                <wp:lineTo x="18385" y="5600"/>
                <wp:lineTo x="18385" y="5534"/>
                <wp:lineTo x="18385" y="5469"/>
                <wp:lineTo x="18385" y="5404"/>
                <wp:lineTo x="18385" y="5340"/>
                <wp:lineTo x="18385" y="5274"/>
                <wp:lineTo x="18385" y="5209"/>
                <wp:lineTo x="18385" y="5144"/>
                <wp:lineTo x="18385" y="5079"/>
                <wp:lineTo x="18385" y="5013"/>
                <wp:lineTo x="18385" y="4948"/>
                <wp:lineTo x="18385" y="4884"/>
                <wp:lineTo x="18385" y="4819"/>
                <wp:lineTo x="18385" y="4753"/>
                <wp:lineTo x="18385" y="4688"/>
                <wp:lineTo x="18385" y="4623"/>
                <wp:lineTo x="18385" y="4557"/>
                <wp:lineTo x="18385" y="4492"/>
                <wp:lineTo x="18385" y="4427"/>
                <wp:lineTo x="18385" y="4363"/>
                <wp:lineTo x="18385" y="4297"/>
                <wp:lineTo x="18385" y="4232"/>
                <wp:lineTo x="18385" y="4167"/>
                <wp:lineTo x="18385" y="4102"/>
                <wp:lineTo x="18385" y="4036"/>
                <wp:lineTo x="18385" y="3971"/>
                <wp:lineTo x="18385" y="3907"/>
                <wp:lineTo x="18385" y="3842"/>
                <wp:lineTo x="18385" y="3776"/>
                <wp:lineTo x="18385" y="3711"/>
                <wp:lineTo x="18385" y="3646"/>
                <wp:lineTo x="18385" y="3581"/>
                <wp:lineTo x="18385" y="3515"/>
                <wp:lineTo x="18385" y="3450"/>
                <wp:lineTo x="18385" y="3386"/>
                <wp:lineTo x="18385" y="3321"/>
                <wp:lineTo x="18385" y="3255"/>
                <wp:lineTo x="18385" y="3190"/>
                <wp:lineTo x="18385" y="3125"/>
                <wp:lineTo x="18385" y="3060"/>
                <wp:lineTo x="18385" y="2994"/>
                <wp:lineTo x="18385" y="2930"/>
                <wp:lineTo x="18385" y="2865"/>
                <wp:lineTo x="18385" y="2800"/>
                <wp:lineTo x="18385" y="2734"/>
                <wp:lineTo x="18385" y="2669"/>
                <wp:lineTo x="18385" y="2604"/>
                <wp:lineTo x="18385" y="2539"/>
                <wp:lineTo x="18385" y="2473"/>
                <wp:lineTo x="18385" y="2409"/>
                <wp:lineTo x="18385" y="2344"/>
                <wp:lineTo x="18385" y="2278"/>
                <wp:lineTo x="18385" y="2213"/>
                <wp:lineTo x="18385" y="2148"/>
                <wp:lineTo x="18385" y="2083"/>
                <wp:lineTo x="18385" y="2017"/>
                <wp:lineTo x="18385" y="1953"/>
                <wp:lineTo x="18385" y="1888"/>
                <wp:lineTo x="18385" y="1823"/>
                <wp:lineTo x="18385" y="1757"/>
                <wp:lineTo x="18385" y="1692"/>
                <wp:lineTo x="18385" y="1627"/>
                <wp:lineTo x="12670" y="1562"/>
                <wp:lineTo x="12705" y="1496"/>
                <wp:lineTo x="12705" y="1432"/>
                <wp:lineTo x="12705" y="1367"/>
                <wp:lineTo x="12741" y="1302"/>
                <wp:lineTo x="12741" y="1236"/>
                <wp:lineTo x="12741" y="1171"/>
                <wp:lineTo x="12778" y="1106"/>
                <wp:lineTo x="12778" y="1041"/>
                <wp:lineTo x="12778" y="976"/>
                <wp:lineTo x="12813" y="911"/>
                <wp:lineTo x="12813" y="846"/>
                <wp:lineTo x="12813" y="781"/>
                <wp:lineTo x="10920" y="715"/>
                <wp:lineTo x="10884" y="650"/>
                <wp:lineTo x="10849" y="585"/>
                <wp:lineTo x="10813" y="585"/>
              </wp:wrapPolygon>
            </wp:wrapTight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0781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-722630</wp:posOffset>
            </wp:positionH>
            <wp:positionV relativeFrom="paragraph">
              <wp:posOffset>1295400</wp:posOffset>
            </wp:positionV>
            <wp:extent cx="3461385" cy="215709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3206750</wp:posOffset>
            </wp:positionH>
            <wp:positionV relativeFrom="paragraph">
              <wp:posOffset>-111125</wp:posOffset>
            </wp:positionV>
            <wp:extent cx="2816225" cy="193675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-280670</wp:posOffset>
            </wp:positionH>
            <wp:positionV relativeFrom="paragraph">
              <wp:posOffset>-20955</wp:posOffset>
            </wp:positionV>
            <wp:extent cx="2820035" cy="1977390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240" w:after="160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-563245</wp:posOffset>
            </wp:positionH>
            <wp:positionV relativeFrom="paragraph">
              <wp:posOffset>1101725</wp:posOffset>
            </wp:positionV>
            <wp:extent cx="3097530" cy="1991995"/>
            <wp:effectExtent l="0" t="0" r="0" b="0"/>
            <wp:wrapTopAndBottom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2271" t="0" r="9169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3001010</wp:posOffset>
            </wp:positionH>
            <wp:positionV relativeFrom="paragraph">
              <wp:posOffset>1370330</wp:posOffset>
            </wp:positionV>
            <wp:extent cx="2990850" cy="1970405"/>
            <wp:effectExtent l="0" t="0" r="0" b="0"/>
            <wp:wrapTopAndBottom/>
            <wp:docPr id="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ניתן לראות שכאשר ה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גדול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שהסתיים הרשת עשתה שינוי גדול מידי על המשקולות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השינוי הזה גרם לכך שנפספס את נקודות המינימום שאנו מחפשים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loss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הגבוה גרם לכך שהצעד שאנחנו עושים בכיוון המנוגד ל </w:t>
      </w:r>
      <w:r>
        <w:rPr>
          <w:rFonts w:cs="Arial" w:ascii="Arial" w:hAnsi="Arial"/>
          <w:b/>
          <w:bCs/>
          <w:sz w:val="24"/>
          <w:szCs w:val="24"/>
          <w:lang w:bidi="he-IL"/>
        </w:rPr>
        <w:t>Gradient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יהיה גדול מידי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שגרם לשינוי לא נכון של המשקולות על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שכאשר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step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קטן מידי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0.00001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האימון על הרשת גם לא הצליח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אך הגרף נראה שונה לגמרי הוא כן מתקדם לכיוון הנכון פשוט בצורה איטית מאוד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ולכן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בלבד לא מספיקים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ערך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היה </w:t>
      </w:r>
      <w:r>
        <w:rPr>
          <w:rFonts w:cs="Arial" w:ascii="Arial" w:hAnsi="Arial"/>
          <w:b/>
          <w:bCs/>
          <w:sz w:val="24"/>
          <w:szCs w:val="24"/>
          <w:lang w:bidi="he-IL"/>
        </w:rPr>
        <w:t>0.01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ניתן לראות שתוצאות האימון לאחר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היה לא רע בכלל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הגענו לכמעט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על קבוצת הולידציה 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page">
              <wp:posOffset>4109085</wp:posOffset>
            </wp:positionH>
            <wp:positionV relativeFrom="page">
              <wp:posOffset>6012180</wp:posOffset>
            </wp:positionV>
            <wp:extent cx="3275330" cy="2157730"/>
            <wp:effectExtent l="0" t="0" r="0" b="0"/>
            <wp:wrapTopAndBottom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לק שני – קיבוע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Momentum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נרצה לקבע את שני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הנוספים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וה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לאחר מחקר באינטרנט מצאנו שלרוב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נבחר להיות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או ערך קרוב לו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בעיקר דואג לכך שנתחשב בכיוון של השינויים הקודמים שנעשו על המשקלים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לכן רוב הערכים בסביבות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ייתנו לנו את האפקט הרצוי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נבצע שלושה ניסויים אחד עם מומנט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0.9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אחד עם מומנט </w:t>
      </w:r>
      <w:r>
        <w:rPr>
          <w:rFonts w:cs="Arial" w:ascii="Arial" w:hAnsi="Arial"/>
          <w:b/>
          <w:bCs/>
          <w:sz w:val="24"/>
          <w:szCs w:val="24"/>
          <w:lang w:bidi="he-IL"/>
        </w:rPr>
        <w:t>0.5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אחד עם מומנט </w:t>
      </w:r>
      <w:r>
        <w:rPr>
          <w:rFonts w:cs="Arial" w:ascii="Arial" w:hAnsi="Arial"/>
          <w:b/>
          <w:bCs/>
          <w:sz w:val="24"/>
          <w:szCs w:val="24"/>
          <w:lang w:bidi="he-IL"/>
        </w:rPr>
        <w:t>1.1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הוא משתנה יותר עדין ותלוי גם בגודל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Training Data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לרוב הוא גם יהיה תחום בין הערך </w:t>
      </w:r>
      <w:r>
        <w:rPr>
          <w:rFonts w:cs="Arial" w:ascii="Arial" w:hAnsi="Arial"/>
          <w:b/>
          <w:bCs/>
          <w:sz w:val="24"/>
          <w:szCs w:val="24"/>
          <w:lang w:bidi="he-IL"/>
        </w:rPr>
        <w:t>1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וכמה מאות בודדים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כאשר ערכים נמוכים ייגרמו לכך שאימון הרשת ידרוש פחות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מכיוון שבכל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נעשה כמות גדולה יותר של שינויים על המשקולות 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שינוי נעשה בסיום 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),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אך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קטן  עלול לעשות יותר תנועות בכיוונים לא נכונים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זאת מכיוון שהשינוי שייעשה יהיה על מעט מידי דוגמאות ולא יהיה מייצג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לעומת זאת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מידי יאריך משמעותית את זמן האימוןמכיוון שנקבל מעט מאוד שינויים על המשקולות בכל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דבר שיידרוש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שיגרור זמן אימון ארוך הרבה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נבדוק את האימון על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10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16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,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 (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ממגבלות של הזיכרון שיש לנו 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GPU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לא נוכל להריץ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גדול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32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)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2" w:name="__DdeLink__941_574180844"/>
            <w:r>
              <w:rPr>
                <w:rFonts w:cs="Arial" w:ascii="Arial" w:hAnsi="Arial"/>
                <w:lang w:bidi="he-IL"/>
              </w:rPr>
              <w:t>Batch Size</w:t>
            </w:r>
            <w:bookmarkEnd w:id="2"/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-200025</wp:posOffset>
            </wp:positionH>
            <wp:positionV relativeFrom="paragraph">
              <wp:posOffset>547370</wp:posOffset>
            </wp:positionV>
            <wp:extent cx="3097530" cy="1991995"/>
            <wp:effectExtent l="0" t="0" r="0" b="0"/>
            <wp:wrapTopAndBottom/>
            <wp:docPr id="1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2271" t="0" r="9169" b="-1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53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6428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6060" w:after="16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2829560</wp:posOffset>
            </wp:positionH>
            <wp:positionV relativeFrom="paragraph">
              <wp:posOffset>147320</wp:posOffset>
            </wp:positionV>
            <wp:extent cx="3218815" cy="189547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81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35560</wp:posOffset>
            </wp:positionH>
            <wp:positionV relativeFrom="paragraph">
              <wp:posOffset>113030</wp:posOffset>
            </wp:positionV>
            <wp:extent cx="2731770" cy="195262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2991485</wp:posOffset>
            </wp:positionH>
            <wp:positionV relativeFrom="paragraph">
              <wp:posOffset>75565</wp:posOffset>
            </wp:positionV>
            <wp:extent cx="2891790" cy="1963420"/>
            <wp:effectExtent l="0" t="0" r="0" b="0"/>
            <wp:wrapSquare wrapText="largest"/>
            <wp:docPr id="1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79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-96520</wp:posOffset>
            </wp:positionH>
            <wp:positionV relativeFrom="paragraph">
              <wp:posOffset>93345</wp:posOffset>
            </wp:positionV>
            <wp:extent cx="2761615" cy="1964690"/>
            <wp:effectExtent l="0" t="0" r="0" b="0"/>
            <wp:wrapSquare wrapText="largest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1.1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3126740</wp:posOffset>
            </wp:positionH>
            <wp:positionV relativeFrom="paragraph">
              <wp:posOffset>109855</wp:posOffset>
            </wp:positionV>
            <wp:extent cx="3074035" cy="207772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03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-199390</wp:posOffset>
            </wp:positionH>
            <wp:positionV relativeFrom="paragraph">
              <wp:posOffset>-108585</wp:posOffset>
            </wp:positionV>
            <wp:extent cx="2911475" cy="2025650"/>
            <wp:effectExtent l="0" t="0" r="0" b="0"/>
            <wp:wrapSquare wrapText="largest"/>
            <wp:docPr id="1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7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3177540</wp:posOffset>
            </wp:positionH>
            <wp:positionV relativeFrom="paragraph">
              <wp:posOffset>-62230</wp:posOffset>
            </wp:positionV>
            <wp:extent cx="2988310" cy="1898015"/>
            <wp:effectExtent l="0" t="0" r="0" b="0"/>
            <wp:wrapSquare wrapText="largest"/>
            <wp:docPr id="1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-221615</wp:posOffset>
            </wp:positionH>
            <wp:positionV relativeFrom="paragraph">
              <wp:posOffset>-88265</wp:posOffset>
            </wp:positionV>
            <wp:extent cx="2734310" cy="1979930"/>
            <wp:effectExtent l="0" t="0" r="0" b="0"/>
            <wp:wrapSquare wrapText="largest"/>
            <wp:docPr id="1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10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spacing w:before="7068" w:after="160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2754630</wp:posOffset>
            </wp:positionH>
            <wp:positionV relativeFrom="paragraph">
              <wp:posOffset>-79375</wp:posOffset>
            </wp:positionV>
            <wp:extent cx="3116580" cy="2286000"/>
            <wp:effectExtent l="0" t="0" r="0" b="0"/>
            <wp:wrapSquare wrapText="largest"/>
            <wp:docPr id="20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-448945</wp:posOffset>
            </wp:positionH>
            <wp:positionV relativeFrom="paragraph">
              <wp:posOffset>-50165</wp:posOffset>
            </wp:positionV>
            <wp:extent cx="3040380" cy="2202180"/>
            <wp:effectExtent l="0" t="0" r="0" b="0"/>
            <wp:wrapSquare wrapText="largest"/>
            <wp:docPr id="21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סיכום תוצאות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jc w:val="left"/>
        <w:rPr>
          <w:rFonts w:ascii="Arial" w:hAnsi="Arial" w:cs="Arial"/>
          <w:b/>
          <w:b/>
          <w:bCs/>
          <w:sz w:val="24"/>
          <w:szCs w:val="24"/>
          <w:lang w:bidi="he-IL"/>
        </w:rPr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>חלק שלישי – אימון הרשת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-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נאמן את הרשת עם ערכי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Hyper Parameters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שמצאנו כמתאימים ביותר לאימון הרשת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: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 = 0.001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Momentum = 0.9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ab/>
        <w:t xml:space="preserve">-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 = 16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את האימון הזה של הרשת נבצע עם כמות גדולה יותר של </w:t>
      </w:r>
      <w:r>
        <w:rPr>
          <w:rFonts w:cs="Arial" w:ascii="Arial" w:hAnsi="Arial"/>
          <w:b/>
          <w:bCs/>
          <w:sz w:val="24"/>
          <w:szCs w:val="24"/>
          <w:lang w:bidi="he-IL"/>
        </w:rPr>
        <w:t>Epochs</w:t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0.9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16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2555875</wp:posOffset>
            </wp:positionH>
            <wp:positionV relativeFrom="paragraph">
              <wp:posOffset>-5080</wp:posOffset>
            </wp:positionV>
            <wp:extent cx="2893695" cy="1837690"/>
            <wp:effectExtent l="0" t="0" r="0" b="0"/>
            <wp:wrapSquare wrapText="largest"/>
            <wp:docPr id="22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69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-397510</wp:posOffset>
            </wp:positionH>
            <wp:positionV relativeFrom="paragraph">
              <wp:posOffset>24130</wp:posOffset>
            </wp:positionV>
            <wp:extent cx="2603500" cy="1809115"/>
            <wp:effectExtent l="0" t="0" r="0" b="0"/>
            <wp:wrapSquare wrapText="largest"/>
            <wp:docPr id="23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/>
      </w:pPr>
      <w:r>
        <w:rPr>
          <w:rtl w:val="true"/>
        </w:rPr>
      </w:r>
    </w:p>
    <w:p>
      <w:pPr>
        <w:pStyle w:val="Normal"/>
        <w:tabs>
          <w:tab w:val="left" w:pos="1714" w:leader="none"/>
        </w:tabs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  <w:u w:val="single"/>
          <w:lang w:bidi="he-IL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</w:r>
      <w:r>
        <w:br w:type="page"/>
      </w:r>
    </w:p>
    <w:p>
      <w:pPr>
        <w:pStyle w:val="Normal"/>
        <w:tabs>
          <w:tab w:val="left" w:pos="1714" w:leader="none"/>
        </w:tabs>
        <w:rPr/>
      </w:pP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חלק רביעי – הקטנת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Learning Rate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i w:val="false"/>
          <w:i w:val="false"/>
          <w:iCs w:val="false"/>
          <w:sz w:val="28"/>
          <w:sz w:val="28"/>
          <w:szCs w:val="28"/>
          <w:u w:val="single"/>
          <w:rtl w:val="true"/>
          <w:lang w:bidi="he-IL"/>
        </w:rPr>
        <w:t xml:space="preserve">והמומנטום והגדלת ה 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lang w:bidi="he-IL"/>
        </w:rPr>
        <w:t>Batch Size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  <w:u w:val="single"/>
          <w:rtl w:val="true"/>
          <w:lang w:bidi="he-IL"/>
        </w:rPr>
        <w:t>:</w:t>
      </w:r>
      <w:r>
        <w:rPr>
          <w:rFonts w:cs="Arial" w:ascii="Arial" w:hAnsi="Arial"/>
          <w:rtl w:val="true"/>
          <w:lang w:bidi="he-IL"/>
        </w:rPr>
        <w:t xml:space="preserve"> </w:t>
      </w:r>
    </w:p>
    <w:p>
      <w:pPr>
        <w:pStyle w:val="Normal"/>
        <w:tabs>
          <w:tab w:val="left" w:pos="1714" w:leader="none"/>
        </w:tabs>
        <w:jc w:val="left"/>
        <w:rPr/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כעת הרשת שלנו נמצאת עם למעלה מ </w:t>
      </w:r>
      <w:r>
        <w:rPr>
          <w:rFonts w:cs="Arial" w:ascii="Arial" w:hAnsi="Arial"/>
          <w:b/>
          <w:bCs/>
          <w:sz w:val="24"/>
          <w:szCs w:val="24"/>
          <w:lang w:bidi="he-IL"/>
        </w:rPr>
        <w:t>90%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cs="Arial" w:ascii="Arial" w:hAnsi="Arial"/>
          <w:b/>
          <w:bCs/>
          <w:sz w:val="24"/>
          <w:szCs w:val="24"/>
          <w:lang w:bidi="he-IL"/>
        </w:rPr>
        <w:t>accuracy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על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validation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שלנו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מה שייגרום לכך שהסיכוי שנעשה צעד בכיוון הלא נכון לגבוה יותר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.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בשלב זה כדי לאמן את הרשת בצורה טובה יותר נבצע עוד </w:t>
      </w:r>
      <w:r>
        <w:rPr>
          <w:rFonts w:cs="Arial" w:ascii="Arial" w:hAnsi="Arial"/>
          <w:b/>
          <w:bCs/>
          <w:sz w:val="24"/>
          <w:szCs w:val="24"/>
          <w:lang w:bidi="he-IL"/>
        </w:rPr>
        <w:t>3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הרצות בהן נקטין בצורה משמעותית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Learning Rate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 xml:space="preserve">שלנו ונגדיל את ה </w:t>
      </w:r>
      <w:r>
        <w:rPr>
          <w:rFonts w:cs="Arial" w:ascii="Arial" w:hAnsi="Arial"/>
          <w:b/>
          <w:bCs/>
          <w:sz w:val="24"/>
          <w:szCs w:val="24"/>
          <w:lang w:bidi="he-IL"/>
        </w:rPr>
        <w:t>Batch Size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 xml:space="preserve"> </w:t>
      </w: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  <w:lang w:bidi="he-IL"/>
        </w:rPr>
        <w:t>ונוריד את המומנטום</w:t>
      </w:r>
      <w:r>
        <w:rPr>
          <w:rFonts w:cs="Arial" w:ascii="Arial" w:hAnsi="Arial"/>
          <w:b/>
          <w:bCs/>
          <w:sz w:val="24"/>
          <w:szCs w:val="24"/>
          <w:rtl w:val="true"/>
          <w:lang w:bidi="he-IL"/>
        </w:rPr>
        <w:t>.</w:t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3521710</wp:posOffset>
            </wp:positionH>
            <wp:positionV relativeFrom="paragraph">
              <wp:posOffset>86360</wp:posOffset>
            </wp:positionV>
            <wp:extent cx="2579370" cy="1823720"/>
            <wp:effectExtent l="0" t="0" r="0" b="0"/>
            <wp:wrapSquare wrapText="largest"/>
            <wp:docPr id="24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37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431800</wp:posOffset>
            </wp:positionH>
            <wp:positionV relativeFrom="paragraph">
              <wp:posOffset>17780</wp:posOffset>
            </wp:positionV>
            <wp:extent cx="2884805" cy="2002790"/>
            <wp:effectExtent l="0" t="0" r="0" b="0"/>
            <wp:wrapSquare wrapText="largest"/>
            <wp:docPr id="25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805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0.5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24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</w:t>
            </w:r>
            <w:r>
              <w:rPr>
                <w:rFonts w:cs="Arial" w:ascii="Arial" w:hAnsi="Arial"/>
                <w:lang w:bidi="he-IL"/>
              </w:rPr>
              <w:t>6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3730625</wp:posOffset>
            </wp:positionH>
            <wp:positionV relativeFrom="paragraph">
              <wp:posOffset>79375</wp:posOffset>
            </wp:positionV>
            <wp:extent cx="2475230" cy="1785620"/>
            <wp:effectExtent l="0" t="0" r="0" b="0"/>
            <wp:wrapSquare wrapText="largest"/>
            <wp:docPr id="2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666750</wp:posOffset>
            </wp:positionH>
            <wp:positionV relativeFrom="paragraph">
              <wp:posOffset>99695</wp:posOffset>
            </wp:positionV>
            <wp:extent cx="2343150" cy="1729105"/>
            <wp:effectExtent l="0" t="0" r="0" b="0"/>
            <wp:wrapSquare wrapText="largest"/>
            <wp:docPr id="27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rPr/>
      </w:pPr>
      <w:r>
        <w:rPr>
          <w:rtl w:val="true"/>
        </w:rPr>
      </w:r>
    </w:p>
    <w:tbl>
      <w:tblPr>
        <w:tblStyle w:val="afc"/>
        <w:bidiVisual w:val="true"/>
        <w:tblW w:w="9830" w:type="dxa"/>
        <w:jc w:val="left"/>
        <w:tblInd w:w="-77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31"/>
        <w:gridCol w:w="1639"/>
        <w:gridCol w:w="1420"/>
        <w:gridCol w:w="1196"/>
        <w:gridCol w:w="1348"/>
        <w:gridCol w:w="2695"/>
      </w:tblGrid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Epochs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momentum</w:t>
            </w:r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Batch Size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Learning Rate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Optimizer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Loss Function</w:t>
            </w:r>
          </w:p>
        </w:tc>
      </w:tr>
      <w:tr>
        <w:trPr/>
        <w:tc>
          <w:tcPr>
            <w:tcW w:w="1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15</w:t>
            </w:r>
          </w:p>
        </w:tc>
        <w:tc>
          <w:tcPr>
            <w:tcW w:w="163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3" w:name="__DdeLink__883_1971346207"/>
            <w:r>
              <w:rPr>
                <w:rFonts w:cs="Arial" w:ascii="Arial" w:hAnsi="Arial"/>
              </w:rPr>
              <w:t>0.5</w:t>
            </w:r>
            <w:bookmarkEnd w:id="3"/>
          </w:p>
        </w:tc>
        <w:tc>
          <w:tcPr>
            <w:tcW w:w="14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32</w:t>
            </w:r>
          </w:p>
        </w:tc>
        <w:tc>
          <w:tcPr>
            <w:tcW w:w="11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0.000</w:t>
            </w:r>
            <w:r>
              <w:rPr>
                <w:rFonts w:cs="Arial" w:ascii="Arial" w:hAnsi="Arial"/>
                <w:lang w:bidi="he-IL"/>
              </w:rPr>
              <w:t>1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SGD - Momentum</w:t>
            </w:r>
          </w:p>
        </w:tc>
        <w:tc>
          <w:tcPr>
            <w:tcW w:w="2695" w:type="dxa"/>
            <w:tcBorders/>
            <w:shd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lang w:bidi="he-IL"/>
              </w:rPr>
              <w:t>categorical_crossentropy</w:t>
            </w:r>
          </w:p>
        </w:tc>
      </w:tr>
    </w:tbl>
    <w:p>
      <w:pPr>
        <w:pStyle w:val="Normal"/>
        <w:spacing w:before="0" w:after="160"/>
        <w:rPr/>
      </w:pPr>
      <w:r>
        <w:rPr>
          <w:rtl w:val="true"/>
        </w:rPr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3206750</wp:posOffset>
            </wp:positionH>
            <wp:positionV relativeFrom="paragraph">
              <wp:posOffset>235585</wp:posOffset>
            </wp:positionV>
            <wp:extent cx="3014345" cy="1945640"/>
            <wp:effectExtent l="0" t="0" r="0" b="0"/>
            <wp:wrapSquare wrapText="largest"/>
            <wp:docPr id="2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92075</wp:posOffset>
            </wp:positionH>
            <wp:positionV relativeFrom="paragraph">
              <wp:posOffset>270510</wp:posOffset>
            </wp:positionV>
            <wp:extent cx="2813685" cy="1852930"/>
            <wp:effectExtent l="0" t="0" r="0" b="0"/>
            <wp:wrapSquare wrapText="largest"/>
            <wp:docPr id="2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8" w:right="1418" w:header="0" w:top="1440" w:footer="0" w:bottom="709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Perpetua">
    <w:charset w:val="00"/>
    <w:family w:val="roman"/>
    <w:pitch w:val="variable"/>
  </w:font>
  <w:font w:name="Franklin Gothic Book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erpetua" w:hAnsi="Perpetua" w:eastAsia="Perpetua" w:cs="Aharoni" w:asciiTheme="minorHAnsi" w:cstheme="minorBidi" w:eastAsiaTheme="minorHAnsi" w:hAnsiTheme="minorHAnsi"/>
        <w:szCs w:val="22"/>
        <w:lang w:val="en-US" w:eastAsia="en-US" w:bidi="he-IL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6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36" w:semiHidden="1" w:unhideWhenUsed="1" w:qFormat="1"/>
    <w:lsdException w:name="List Bullet 3" w:uiPriority="36" w:semiHidden="1" w:unhideWhenUsed="1" w:qFormat="1"/>
    <w:lsdException w:name="List Bullet 4" w:uiPriority="36" w:semiHidden="1" w:unhideWhenUsed="1" w:qFormat="1"/>
    <w:lsdException w:name="List Bullet 5" w:uiPriority="36" w:semiHidden="1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1"/>
      <w:spacing w:lineRule="auto" w:line="276" w:before="0" w:after="160"/>
      <w:jc w:val="left"/>
    </w:pPr>
    <w:rPr>
      <w:rFonts w:ascii="Perpetua" w:hAnsi="Perpetua" w:eastAsia="" w:cs="Aharoni" w:eastAsiaTheme="minorEastAsia"/>
      <w:color w:val="000000" w:themeColor="text1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link w:val="10"/>
    <w:uiPriority w:val="9"/>
    <w:qFormat/>
    <w:pPr>
      <w:spacing w:lineRule="auto" w:line="240" w:before="300" w:after="40"/>
      <w:outlineLvl w:val="0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paragraph" w:styleId="Heading2">
    <w:name w:val="Heading 2"/>
    <w:basedOn w:val="Normal"/>
    <w:link w:val="21"/>
    <w:uiPriority w:val="9"/>
    <w:qFormat/>
    <w:pPr>
      <w:spacing w:lineRule="auto" w:line="240" w:before="240" w:after="40"/>
      <w:outlineLvl w:val="1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paragraph" w:styleId="Heading3">
    <w:name w:val="Heading 3"/>
    <w:basedOn w:val="Normal"/>
    <w:link w:val="31"/>
    <w:uiPriority w:val="9"/>
    <w:qFormat/>
    <w:pPr>
      <w:spacing w:lineRule="auto" w:line="240" w:before="200" w:after="40"/>
      <w:outlineLvl w:val="2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link w:val="41"/>
    <w:uiPriority w:val="9"/>
    <w:unhideWhenUsed/>
    <w:qFormat/>
    <w:pPr>
      <w:spacing w:before="240" w:after="0"/>
      <w:outlineLvl w:val="3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paragraph" w:styleId="Heading5">
    <w:name w:val="Heading 5"/>
    <w:basedOn w:val="Normal"/>
    <w:link w:val="51"/>
    <w:uiPriority w:val="9"/>
    <w:unhideWhenUsed/>
    <w:qFormat/>
    <w:pPr>
      <w:spacing w:before="200" w:after="0"/>
      <w:outlineLvl w:val="4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paragraph" w:styleId="Heading6">
    <w:name w:val="Heading 6"/>
    <w:basedOn w:val="Normal"/>
    <w:link w:val="60"/>
    <w:uiPriority w:val="9"/>
    <w:unhideWhenUsed/>
    <w:qFormat/>
    <w:pPr>
      <w:spacing w:before="200" w:after="0"/>
      <w:outlineLvl w:val="5"/>
    </w:pPr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paragraph" w:styleId="Heading7">
    <w:name w:val="Heading 7"/>
    <w:basedOn w:val="Normal"/>
    <w:link w:val="70"/>
    <w:uiPriority w:val="9"/>
    <w:unhideWhenUsed/>
    <w:qFormat/>
    <w:pPr>
      <w:spacing w:before="200" w:after="0"/>
      <w:outlineLvl w:val="6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paragraph" w:styleId="Heading8">
    <w:name w:val="Heading 8"/>
    <w:basedOn w:val="Normal"/>
    <w:link w:val="80"/>
    <w:uiPriority w:val="9"/>
    <w:unhideWhenUsed/>
    <w:qFormat/>
    <w:pPr>
      <w:spacing w:before="200" w:after="0"/>
      <w:outlineLvl w:val="7"/>
    </w:pPr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paragraph" w:styleId="Heading9">
    <w:name w:val="Heading 9"/>
    <w:basedOn w:val="Normal"/>
    <w:link w:val="90"/>
    <w:uiPriority w:val="9"/>
    <w:unhideWhenUsed/>
    <w:qFormat/>
    <w:pPr>
      <w:spacing w:before="200" w:after="0"/>
      <w:outlineLvl w:val="8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כותרת 1 תו"/>
    <w:basedOn w:val="DefaultParagraphFont"/>
    <w:link w:val="1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8"/>
      <w:szCs w:val="28"/>
    </w:rPr>
  </w:style>
  <w:style w:type="character" w:styleId="2" w:customStyle="1">
    <w:name w:val="כותרת 2 תו"/>
    <w:basedOn w:val="DefaultParagraphFont"/>
    <w:link w:val="2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9D3511" w:themeColor="accent1" w:themeShade="bf"/>
      <w:spacing w:val="20"/>
      <w:sz w:val="24"/>
      <w:szCs w:val="24"/>
    </w:rPr>
  </w:style>
  <w:style w:type="character" w:styleId="3" w:customStyle="1">
    <w:name w:val="כותרת 3 תו"/>
    <w:basedOn w:val="DefaultParagraphFont"/>
    <w:link w:val="3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D34817" w:themeColor="accent1"/>
      <w:spacing w:val="20"/>
      <w:sz w:val="24"/>
      <w:szCs w:val="24"/>
    </w:rPr>
  </w:style>
  <w:style w:type="character" w:styleId="Style5" w:customStyle="1">
    <w:name w:val="כותרת טקסט תו"/>
    <w:basedOn w:val="DefaultParagraphFont"/>
    <w:link w:val="a4"/>
    <w:uiPriority w:val="10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character" w:styleId="Style6" w:customStyle="1">
    <w:name w:val="כותרת משנה תו"/>
    <w:basedOn w:val="DefaultParagraphFont"/>
    <w:link w:val="a6"/>
    <w:uiPriority w:val="11"/>
    <w:qFormat/>
    <w:rPr>
      <w:rFonts w:ascii="Franklin Gothic Book" w:hAnsi="Franklin Gothic Book" w:eastAsia="" w:cs="Aharoni" w:asciiTheme="majorHAnsi" w:cstheme="majorBidi" w:eastAsiaTheme="majorEastAsia" w:hAnsiTheme="majorHAnsi"/>
      <w:sz w:val="28"/>
      <w:szCs w:val="28"/>
    </w:rPr>
  </w:style>
  <w:style w:type="character" w:styleId="Style7" w:customStyle="1">
    <w:name w:val="כותרת תחתונה תו"/>
    <w:basedOn w:val="DefaultParagraphFont"/>
    <w:link w:val="a8"/>
    <w:uiPriority w:val="99"/>
    <w:qFormat/>
    <w:rPr>
      <w:color w:val="000000" w:themeColor="text1"/>
    </w:rPr>
  </w:style>
  <w:style w:type="character" w:styleId="Style8" w:customStyle="1">
    <w:name w:val="טקסט בלונים תו"/>
    <w:basedOn w:val="DefaultParagraphFont"/>
    <w:link w:val="ab"/>
    <w:uiPriority w:val="99"/>
    <w:semiHidden/>
    <w:qFormat/>
    <w:rPr>
      <w:rFonts w:eastAsia="" w:eastAsiaTheme="minorEastAsia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qFormat/>
    <w:rPr>
      <w:rFonts w:ascii="Franklin Gothic Book" w:hAnsi="Franklin Gothic Book" w:eastAsia="" w:cs="Aharoni" w:asciiTheme="majorHAnsi" w:cstheme="majorBidi" w:eastAsiaTheme="majorEastAsia" w:hAnsiTheme="majorHAnsi"/>
      <w:bCs w:val="false"/>
      <w:i/>
      <w:iCs/>
      <w:color w:val="855D5D" w:themeColor="accent6"/>
      <w:sz w:val="20"/>
      <w:szCs w:val="20"/>
    </w:rPr>
  </w:style>
  <w:style w:type="character" w:styleId="Emphasis">
    <w:name w:val="Emphasis"/>
    <w:uiPriority w:val="20"/>
    <w:qFormat/>
    <w:rPr>
      <w:rFonts w:eastAsia="" w:cs="Aharoni" w:cstheme="minorBidi" w:eastAsiaTheme="minorEastAsia"/>
      <w:b/>
      <w:bCs/>
      <w:i/>
      <w:iCs/>
      <w:color w:val="404040" w:themeColor="text1" w:themeTint="bf"/>
      <w:spacing w:val="2"/>
      <w:w w:val="100"/>
      <w:szCs w:val="22"/>
    </w:rPr>
  </w:style>
  <w:style w:type="character" w:styleId="Style9" w:customStyle="1">
    <w:name w:val="כותרת עליונה תו"/>
    <w:basedOn w:val="DefaultParagraphFont"/>
    <w:link w:val="af0"/>
    <w:uiPriority w:val="99"/>
    <w:qFormat/>
    <w:rPr>
      <w:color w:val="000000" w:themeColor="text1"/>
    </w:rPr>
  </w:style>
  <w:style w:type="character" w:styleId="4" w:customStyle="1">
    <w:name w:val="כותרת 4 תו"/>
    <w:basedOn w:val="DefaultParagraphFont"/>
    <w:link w:val="4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color w:val="7B6A4D" w:themeColor="accent3" w:themeShade="bf"/>
      <w:spacing w:val="20"/>
      <w:sz w:val="24"/>
      <w:szCs w:val="24"/>
    </w:rPr>
  </w:style>
  <w:style w:type="character" w:styleId="5" w:customStyle="1">
    <w:name w:val="כותרת 5 תו"/>
    <w:basedOn w:val="DefaultParagraphFont"/>
    <w:link w:val="50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b/>
      <w:bCs/>
      <w:i/>
      <w:iCs/>
      <w:color w:val="7B6A4D" w:themeColor="accent3" w:themeShade="bf"/>
      <w:spacing w:val="20"/>
    </w:rPr>
  </w:style>
  <w:style w:type="character" w:styleId="6" w:customStyle="1">
    <w:name w:val="כותרת 6 תו"/>
    <w:basedOn w:val="DefaultParagraphFont"/>
    <w:link w:val="6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524633" w:themeColor="accent3" w:themeShade="7f"/>
      <w:spacing w:val="10"/>
      <w:sz w:val="24"/>
      <w:szCs w:val="24"/>
    </w:rPr>
  </w:style>
  <w:style w:type="character" w:styleId="7" w:customStyle="1">
    <w:name w:val="כותרת 7 תו"/>
    <w:basedOn w:val="DefaultParagraphFont"/>
    <w:link w:val="7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524633" w:themeColor="accent3" w:themeShade="7f"/>
      <w:spacing w:val="10"/>
      <w:sz w:val="24"/>
      <w:szCs w:val="24"/>
    </w:rPr>
  </w:style>
  <w:style w:type="character" w:styleId="8" w:customStyle="1">
    <w:name w:val="כותרת 8 תו"/>
    <w:basedOn w:val="DefaultParagraphFont"/>
    <w:link w:val="8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color w:val="D34817" w:themeColor="accent1"/>
      <w:spacing w:val="10"/>
    </w:rPr>
  </w:style>
  <w:style w:type="character" w:styleId="9" w:customStyle="1">
    <w:name w:val="כותרת 9 תו"/>
    <w:basedOn w:val="DefaultParagraphFont"/>
    <w:link w:val="9"/>
    <w:uiPriority w:val="9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D34817" w:themeColor="accent1"/>
      <w:spacing w:val="10"/>
    </w:rPr>
  </w:style>
  <w:style w:type="character" w:styleId="IntenseEmphasis">
    <w:name w:val="Intense Emphasis"/>
    <w:basedOn w:val="DefaultParagraphFont"/>
    <w:uiPriority w:val="21"/>
    <w:qFormat/>
    <w:rPr>
      <w:rFonts w:ascii="Perpetua" w:hAnsi="Perpetua" w:asciiTheme="minorHAnsi" w:hAnsiTheme="minorHAnsi"/>
      <w:b/>
      <w:bCs/>
      <w:i/>
      <w:iCs/>
      <w:smallCaps/>
      <w:color w:val="9B2D1F" w:themeColor="accent2"/>
      <w:spacing w:val="2"/>
      <w:w w:val="100"/>
      <w:sz w:val="20"/>
      <w:szCs w:val="20"/>
    </w:rPr>
  </w:style>
  <w:style w:type="character" w:styleId="Style10" w:customStyle="1">
    <w:name w:val="ציטוט חזק תו"/>
    <w:basedOn w:val="DefaultParagraphFont"/>
    <w:link w:val="af3"/>
    <w:qFormat/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  <w:shd w:fill="D34817" w:val="clear"/>
    </w:rPr>
  </w:style>
  <w:style w:type="character" w:styleId="IntenseReference">
    <w:name w:val="Intense Reference"/>
    <w:basedOn w:val="DefaultParagraphFont"/>
    <w:uiPriority w:val="32"/>
    <w:qFormat/>
    <w:rPr>
      <w:b/>
      <w:bCs/>
      <w:color w:val="D34817" w:themeColor="accent1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Style11" w:customStyle="1">
    <w:name w:val="ציטוט תו"/>
    <w:basedOn w:val="DefaultParagraphFont"/>
    <w:link w:val="af8"/>
    <w:uiPriority w:val="29"/>
    <w:qFormat/>
    <w:rPr>
      <w:i/>
      <w:iCs/>
      <w:color w:val="7F7F7F" w:themeColor="background1" w:themeShade="7f"/>
      <w:sz w:val="24"/>
      <w:szCs w:val="24"/>
    </w:rPr>
  </w:style>
  <w:style w:type="character" w:styleId="Strong">
    <w:name w:val="Strong"/>
    <w:uiPriority w:val="22"/>
    <w:qFormat/>
    <w:rPr>
      <w:rFonts w:ascii="Perpetua" w:hAnsi="Perpetua" w:eastAsia="" w:cs="Aharoni" w:asciiTheme="minorHAnsi" w:cstheme="minorBidi" w:eastAsiaTheme="minorEastAsia" w:hAnsiTheme="minorHAnsi"/>
      <w:b/>
      <w:bCs/>
      <w:iCs w:val="false"/>
      <w:color w:val="9B2D1F" w:themeColor="accent2"/>
      <w:szCs w:val="22"/>
    </w:rPr>
  </w:style>
  <w:style w:type="character" w:styleId="SubtleEmphasis">
    <w:name w:val="Subtle Emphasis"/>
    <w:basedOn w:val="DefaultParagraphFont"/>
    <w:uiPriority w:val="19"/>
    <w:qFormat/>
    <w:rPr>
      <w:rFonts w:ascii="Perpetua" w:hAnsi="Perpetua" w:asciiTheme="minorHAnsi" w:hAnsiTheme="minorHAnsi"/>
      <w:i/>
      <w:iCs/>
      <w:color w:val="737373" w:themeColor="text1" w:themeTint="8c"/>
      <w:spacing w:val="2"/>
      <w:w w:val="100"/>
      <w:kern w:val="0"/>
      <w:sz w:val="22"/>
    </w:rPr>
  </w:style>
  <w:style w:type="character" w:styleId="SubtleReference">
    <w:name w:val="Subtle Reference"/>
    <w:basedOn w:val="DefaultParagraphFont"/>
    <w:uiPriority w:val="31"/>
    <w:qFormat/>
    <w:rPr>
      <w:color w:val="737373" w:themeColor="text1" w:themeTint="8c"/>
      <w:sz w:val="22"/>
      <w:u w:val="single"/>
    </w:rPr>
  </w:style>
  <w:style w:type="character" w:styleId="ListLabel1">
    <w:name w:val="ListLabel 1"/>
    <w:qFormat/>
    <w:rPr>
      <w:color w:val="9D3511"/>
    </w:rPr>
  </w:style>
  <w:style w:type="character" w:styleId="ListLabel2">
    <w:name w:val="ListLabel 2"/>
    <w:qFormat/>
    <w:rPr>
      <w:color w:val="9D3511"/>
    </w:rPr>
  </w:style>
  <w:style w:type="character" w:styleId="ListLabel3">
    <w:name w:val="ListLabel 3"/>
    <w:qFormat/>
    <w:rPr>
      <w:color w:val="D34817"/>
    </w:rPr>
  </w:style>
  <w:style w:type="character" w:styleId="ListLabel4">
    <w:name w:val="ListLabel 4"/>
    <w:qFormat/>
    <w:rPr>
      <w:color w:val="D34817"/>
    </w:rPr>
  </w:style>
  <w:style w:type="character" w:styleId="ListLabel5">
    <w:name w:val="ListLabel 5"/>
    <w:qFormat/>
    <w:rPr>
      <w:color w:val="EE8C69"/>
    </w:rPr>
  </w:style>
  <w:style w:type="character" w:styleId="ListLabel6">
    <w:name w:val="ListLabel 6"/>
    <w:qFormat/>
    <w:rPr>
      <w:color w:val="EE8C69"/>
    </w:rPr>
  </w:style>
  <w:style w:type="character" w:styleId="ListLabel7">
    <w:name w:val="ListLabel 7"/>
    <w:qFormat/>
    <w:rPr>
      <w:color w:val="A28E6A"/>
    </w:rPr>
  </w:style>
  <w:style w:type="character" w:styleId="ListLabel8">
    <w:name w:val="ListLabel 8"/>
    <w:qFormat/>
    <w:rPr>
      <w:color w:val="A28E6A"/>
    </w:rPr>
  </w:style>
  <w:style w:type="character" w:styleId="ListLabel9">
    <w:name w:val="ListLabel 9"/>
    <w:qFormat/>
    <w:rPr>
      <w:color w:val="A28E6A"/>
    </w:rPr>
  </w:style>
  <w:style w:type="character" w:styleId="ListLabel10">
    <w:name w:val="ListLabel 10"/>
    <w:qFormat/>
    <w:rPr>
      <w:color w:val="A28E6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a5"/>
    <w:uiPriority w:val="10"/>
    <w:qFormat/>
    <w:pPr>
      <w:pBdr>
        <w:bottom w:val="single" w:sz="8" w:space="4" w:color="D34817"/>
      </w:pBdr>
      <w:spacing w:lineRule="auto" w:line="240" w:before="0" w:after="160"/>
      <w:contextualSpacing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b/>
      <w:bCs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a7"/>
    <w:uiPriority w:val="11"/>
    <w:qFormat/>
    <w:pPr>
      <w:spacing w:lineRule="auto" w:line="240" w:before="0" w:after="48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color w:val="auto"/>
      <w:sz w:val="28"/>
      <w:szCs w:val="28"/>
    </w:rPr>
  </w:style>
  <w:style w:type="paragraph" w:styleId="Footer">
    <w:name w:val="Footer"/>
    <w:basedOn w:val="Normal"/>
    <w:link w:val="a9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Caption1">
    <w:name w:val="caption"/>
    <w:basedOn w:val="Normal"/>
    <w:uiPriority w:val="35"/>
    <w:unhideWhenUsed/>
    <w:qFormat/>
    <w:pPr>
      <w:spacing w:lineRule="auto" w:line="240" w:before="0" w:after="0"/>
    </w:pPr>
    <w:rPr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ac"/>
    <w:uiPriority w:val="99"/>
    <w:semiHidden/>
    <w:unhideWhenUsed/>
    <w:qFormat/>
    <w:pPr/>
    <w:rPr>
      <w:sz w:val="16"/>
      <w:szCs w:val="16"/>
    </w:rPr>
  </w:style>
  <w:style w:type="paragraph" w:styleId="BlockText">
    <w:name w:val="Block Text"/>
    <w:uiPriority w:val="40"/>
    <w:qFormat/>
    <w:pPr>
      <w:widowControl/>
      <w:pBdr>
        <w:top w:val="single" w:sz="2" w:space="10" w:color="EE8C69"/>
        <w:bottom w:val="single" w:sz="24" w:space="10" w:color="EE8C69"/>
      </w:pBdr>
      <w:bidi w:val="1"/>
      <w:spacing w:lineRule="auto" w:line="240" w:before="0" w:after="280"/>
      <w:ind w:left="1440" w:right="1440" w:hanging="0"/>
      <w:jc w:val="both"/>
    </w:pPr>
    <w:rPr>
      <w:rFonts w:ascii="Perpetua" w:hAnsi="Perpetua" w:eastAsia="" w:cs="Aharoni" w:eastAsiaTheme="minorEastAsia"/>
      <w:color w:val="7F7F7F" w:themeColor="background1" w:themeShade="7f"/>
      <w:kern w:val="0"/>
      <w:sz w:val="28"/>
      <w:szCs w:val="28"/>
      <w:lang w:val="en-US" w:eastAsia="en-US" w:bidi="he-IL"/>
    </w:rPr>
  </w:style>
  <w:style w:type="paragraph" w:styleId="Header">
    <w:name w:val="Header"/>
    <w:basedOn w:val="Normal"/>
    <w:link w:val="af1"/>
    <w:uiPriority w:val="99"/>
    <w:unhideWhenUsed/>
    <w:pPr>
      <w:tabs>
        <w:tab w:val="center" w:pos="4320" w:leader="none"/>
        <w:tab w:val="right" w:pos="8640" w:leader="none"/>
      </w:tabs>
    </w:pPr>
    <w:rPr/>
  </w:style>
  <w:style w:type="paragraph" w:styleId="IntenseQuote">
    <w:name w:val="Intense Quote"/>
    <w:basedOn w:val="Normal"/>
    <w:link w:val="af4"/>
    <w:qFormat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 w:themeFill="accent1"/>
      <w:ind w:left="1440" w:right="1440" w:hanging="0"/>
      <w:jc w:val="center"/>
    </w:pPr>
    <w:rPr>
      <w:rFonts w:ascii="Franklin Gothic Book" w:hAnsi="Franklin Gothic Book" w:eastAsia="" w:cs="Aharoni" w:asciiTheme="majorHAnsi" w:cstheme="majorBidi" w:eastAsiaTheme="majorEastAsia" w:hAnsiTheme="majorHAnsi"/>
      <w:i/>
      <w:iCs/>
      <w:color w:val="FFFFFF" w:themeColor="background1"/>
      <w:sz w:val="32"/>
      <w:szCs w:val="32"/>
    </w:rPr>
  </w:style>
  <w:style w:type="paragraph" w:styleId="ListBullet">
    <w:name w:val="List Bullet"/>
    <w:basedOn w:val="Normal"/>
    <w:uiPriority w:val="36"/>
    <w:unhideWhenUsed/>
    <w:qFormat/>
    <w:pPr>
      <w:spacing w:before="0" w:after="0"/>
      <w:contextualSpacing/>
    </w:pPr>
    <w:rPr/>
  </w:style>
  <w:style w:type="paragraph" w:styleId="ListBullet2">
    <w:name w:val="List Bullet 2"/>
    <w:basedOn w:val="Normal"/>
    <w:uiPriority w:val="36"/>
    <w:unhideWhenUsed/>
    <w:qFormat/>
    <w:pPr>
      <w:spacing w:before="0" w:after="0"/>
    </w:pPr>
    <w:rPr/>
  </w:style>
  <w:style w:type="paragraph" w:styleId="ListBullet3">
    <w:name w:val="List Bullet 3"/>
    <w:basedOn w:val="Normal"/>
    <w:uiPriority w:val="36"/>
    <w:unhideWhenUsed/>
    <w:qFormat/>
    <w:pPr>
      <w:spacing w:before="0" w:after="0"/>
    </w:pPr>
    <w:rPr/>
  </w:style>
  <w:style w:type="paragraph" w:styleId="ListBullet4">
    <w:name w:val="List Bullet 4"/>
    <w:basedOn w:val="Normal"/>
    <w:uiPriority w:val="36"/>
    <w:unhideWhenUsed/>
    <w:qFormat/>
    <w:pPr>
      <w:spacing w:before="0" w:after="0"/>
    </w:pPr>
    <w:rPr/>
  </w:style>
  <w:style w:type="paragraph" w:styleId="ListBullet5">
    <w:name w:val="List Bullet 5"/>
    <w:basedOn w:val="Normal"/>
    <w:uiPriority w:val="36"/>
    <w:unhideWhenUsed/>
    <w:qFormat/>
    <w:pPr>
      <w:spacing w:before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Quote">
    <w:name w:val="Quote"/>
    <w:basedOn w:val="Normal"/>
    <w:link w:val="af9"/>
    <w:uiPriority w:val="29"/>
    <w:qFormat/>
    <w:pPr/>
    <w:rPr>
      <w:i/>
      <w:iCs/>
      <w:color w:val="7F7F7F" w:themeColor="background1" w:themeShade="7f"/>
      <w:sz w:val="24"/>
      <w:szCs w:val="24"/>
    </w:rPr>
  </w:style>
  <w:style w:type="paragraph" w:styleId="Contents1">
    <w:name w:val="TOC 1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</w:pPr>
    <w:rPr>
      <w:smallCaps/>
      <w:color w:val="9B2D1F" w:themeColor="accent2"/>
    </w:rPr>
  </w:style>
  <w:style w:type="paragraph" w:styleId="Contents2">
    <w:name w:val="TOC 2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216" w:hanging="0"/>
    </w:pPr>
    <w:rPr>
      <w:smallCaps/>
    </w:rPr>
  </w:style>
  <w:style w:type="paragraph" w:styleId="Contents3">
    <w:name w:val="TOC 3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446" w:hanging="0"/>
    </w:pPr>
    <w:rPr>
      <w:smallCaps/>
    </w:rPr>
  </w:style>
  <w:style w:type="paragraph" w:styleId="Contents4">
    <w:name w:val="TOC 4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662" w:hanging="0"/>
    </w:pPr>
    <w:rPr>
      <w:smallCaps/>
    </w:rPr>
  </w:style>
  <w:style w:type="paragraph" w:styleId="Contents5">
    <w:name w:val="TOC 5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878" w:hanging="0"/>
    </w:pPr>
    <w:rPr>
      <w:smallCaps/>
    </w:rPr>
  </w:style>
  <w:style w:type="paragraph" w:styleId="Contents6">
    <w:name w:val="TOC 6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094" w:hanging="0"/>
    </w:pPr>
    <w:rPr>
      <w:smallCaps/>
    </w:rPr>
  </w:style>
  <w:style w:type="paragraph" w:styleId="Contents7">
    <w:name w:val="TOC 7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325" w:hanging="0"/>
    </w:pPr>
    <w:rPr>
      <w:smallCaps/>
    </w:rPr>
  </w:style>
  <w:style w:type="paragraph" w:styleId="Contents8">
    <w:name w:val="TOC 8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540" w:hanging="0"/>
    </w:pPr>
    <w:rPr>
      <w:smallCaps/>
    </w:rPr>
  </w:style>
  <w:style w:type="paragraph" w:styleId="Contents9">
    <w:name w:val="TOC 9"/>
    <w:basedOn w:val="Normal"/>
    <w:autoRedefine/>
    <w:uiPriority w:val="99"/>
    <w:semiHidden/>
    <w:unhideWhenUsed/>
    <w:qFormat/>
    <w:pPr>
      <w:tabs>
        <w:tab w:val="right" w:pos="8630" w:leader="dot"/>
      </w:tabs>
      <w:spacing w:lineRule="auto" w:line="240" w:before="0" w:after="40"/>
      <w:ind w:left="1760" w:hanging="0"/>
    </w:pPr>
    <w:rPr>
      <w:smallCaps/>
    </w:rPr>
  </w:style>
  <w:style w:type="paragraph" w:styleId="NormalWeb">
    <w:name w:val="Normal (Web)"/>
    <w:basedOn w:val="Normal"/>
    <w:uiPriority w:val="99"/>
    <w:semiHidden/>
    <w:unhideWhenUsed/>
    <w:qFormat/>
    <w:rsid w:val="00773d08"/>
    <w:pPr>
      <w:bidi w:val="0"/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Table Grid"/>
    <w:basedOn w:val="a2"/>
    <w:uiPriority w:val="1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glossaryDocument" Target="glossary/document.xml"/><Relationship Id="rId32" Type="http://schemas.openxmlformats.org/officeDocument/2006/relationships/customXml" Target="../customXml/item1.xml"/><Relationship Id="rId33" Type="http://schemas.openxmlformats.org/officeDocument/2006/relationships/customXml" Target="../customXml/item2.xml"/><Relationship Id="rId34" Type="http://schemas.openxmlformats.org/officeDocument/2006/relationships/customXml" Target="../customXml/item3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E49603CB0664E3380FA9E32067F218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EA35B4F-8E23-4147-988D-39DBBECA361D}"/>
      </w:docPartPr>
      <w:docPartBody>
        <w:p w:rsidR="00612461" w:rsidRDefault="003C41D3">
          <w:pPr>
            <w:pStyle w:val="3E49603CB0664E3380FA9E32067F2183"/>
          </w:pPr>
          <w:r>
            <w:rPr>
              <w:rtl/>
              <w:lang w:val="he-IL"/>
            </w:rPr>
            <w:t>[הקלד את כותרת המסמך]</w:t>
          </w:r>
        </w:p>
      </w:docPartBody>
    </w:docPart>
    <w:docPart>
      <w:docPartPr>
        <w:name w:val="BEB3DBF32878457E844219539F31A80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AB19B6-38D6-4F92-8469-0B2F64067FB0}"/>
      </w:docPartPr>
      <w:docPartBody>
        <w:p w:rsidR="00612461" w:rsidRDefault="003C41D3">
          <w:pPr>
            <w:pStyle w:val="BEB3DBF32878457E844219539F31A80E"/>
          </w:pPr>
          <w:r>
            <w:rPr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CC9B621052CA4FAB8FB4896395203E1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EBCA039D-B046-4FFA-B55A-83417C302CD3}"/>
      </w:docPartPr>
      <w:docPartBody>
        <w:p w:rsidR="00612461" w:rsidRDefault="003C41D3">
          <w:pPr>
            <w:pStyle w:val="CC9B621052CA4FAB8FB4896395203E18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rtl/>
              <w:lang w:val="he-IL"/>
            </w:rPr>
            <w:t>[הקלד את כותרת המסמך]</w:t>
          </w:r>
        </w:p>
      </w:docPartBody>
    </w:docPart>
    <w:docPart>
      <w:docPartPr>
        <w:name w:val="DB93314DAF5B4C169064DD48C9B168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9A78ACAB-61B6-4D68-B107-3494C436E56F}"/>
      </w:docPartPr>
      <w:docPartBody>
        <w:p w:rsidR="00612461" w:rsidRDefault="003C41D3">
          <w:pPr>
            <w:pStyle w:val="DB93314DAF5B4C169064DD48C9B16863"/>
          </w:pPr>
          <w:r>
            <w:rPr>
              <w:sz w:val="36"/>
              <w:szCs w:val="36"/>
              <w:rtl/>
              <w:lang w:val="he-IL"/>
            </w:rPr>
            <w:t>[הקלד את כותרת המשנה של המסמך]</w:t>
          </w:r>
        </w:p>
      </w:docPartBody>
    </w:docPart>
    <w:docPart>
      <w:docPartPr>
        <w:name w:val="580F54C0131240A48FF3AFFE8E4BAF6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BD1318D-B4B2-4A01-9183-AF194E1A19B6}"/>
      </w:docPartPr>
      <w:docPartBody>
        <w:p w:rsidR="00612461" w:rsidRDefault="003C41D3">
          <w:pPr>
            <w:pStyle w:val="580F54C0131240A48FF3AFFE8E4BAF63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[הקלד את כותרת המסמך]</w:t>
          </w:r>
        </w:p>
      </w:docPartBody>
    </w:docPart>
    <w:docPart>
      <w:docPartPr>
        <w:name w:val="A1550988F7F844859B6938EBE34DCC7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C208D49-8448-40DC-872C-F09049F92205}"/>
      </w:docPartPr>
      <w:docPartBody>
        <w:p w:rsidR="00612461" w:rsidRDefault="003C41D3">
          <w:pPr>
            <w:pStyle w:val="A1550988F7F844859B6938EBE34DCC71"/>
          </w:pPr>
          <w:r>
            <w:rPr>
              <w:rFonts w:asciiTheme="majorHAnsi" w:eastAsiaTheme="majorEastAsia" w:hAnsiTheme="majorHAnsi" w:cstheme="majorBidi"/>
              <w:color w:val="7F7F7F" w:themeColor="text1" w:themeTint="80"/>
              <w:sz w:val="20"/>
              <w:szCs w:val="20"/>
              <w:rtl/>
              <w:lang w:val="he-IL"/>
            </w:rPr>
            <w:t>[בחר בתאריך]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F7"/>
    <w:rsid w:val="003C41D3"/>
    <w:rsid w:val="00612461"/>
    <w:rsid w:val="009D79F7"/>
    <w:rsid w:val="00B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pPr>
      <w:bidi w:val="0"/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paragraph" w:styleId="3">
    <w:name w:val="heading 3"/>
    <w:basedOn w:val="a"/>
    <w:next w:val="a"/>
    <w:link w:val="30"/>
    <w:uiPriority w:val="9"/>
    <w:qFormat/>
    <w:pPr>
      <w:bidi w:val="0"/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49603CB0664E3380FA9E32067F2183">
    <w:name w:val="3E49603CB0664E3380FA9E32067F2183"/>
    <w:pPr>
      <w:bidi/>
    </w:pPr>
  </w:style>
  <w:style w:type="paragraph" w:customStyle="1" w:styleId="BEB3DBF32878457E844219539F31A80E">
    <w:name w:val="BEB3DBF32878457E844219539F31A80E"/>
    <w:pPr>
      <w:bidi/>
    </w:pPr>
  </w:style>
  <w:style w:type="character" w:customStyle="1" w:styleId="10">
    <w:name w:val="כותרת 1 תו"/>
    <w:basedOn w:val="a0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pacing w:val="20"/>
      <w:sz w:val="28"/>
      <w:szCs w:val="28"/>
    </w:rPr>
  </w:style>
  <w:style w:type="character" w:customStyle="1" w:styleId="20">
    <w:name w:val="כותרת 2 תו"/>
    <w:basedOn w:val="a0"/>
    <w:link w:val="2"/>
    <w:uiPriority w:val="9"/>
    <w:rPr>
      <w:rFonts w:asciiTheme="majorHAnsi" w:eastAsiaTheme="minorHAnsi" w:hAnsiTheme="majorHAnsi" w:cs="Times New Roman"/>
      <w:b/>
      <w:color w:val="2F5496" w:themeColor="accent1" w:themeShade="BF"/>
      <w:spacing w:val="20"/>
      <w:sz w:val="24"/>
      <w:szCs w:val="28"/>
    </w:rPr>
  </w:style>
  <w:style w:type="character" w:customStyle="1" w:styleId="30">
    <w:name w:val="כותרת 3 תו"/>
    <w:basedOn w:val="a0"/>
    <w:link w:val="3"/>
    <w:uiPriority w:val="9"/>
    <w:rPr>
      <w:rFonts w:asciiTheme="majorHAnsi" w:eastAsiaTheme="minorHAnsi" w:hAnsiTheme="majorHAnsi" w:cs="Times New Roman"/>
      <w:b/>
      <w:color w:val="4472C4" w:themeColor="accent1"/>
      <w:spacing w:val="2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C9B621052CA4FAB8FB4896395203E18">
    <w:name w:val="CC9B621052CA4FAB8FB4896395203E18"/>
    <w:pPr>
      <w:bidi/>
    </w:pPr>
  </w:style>
  <w:style w:type="paragraph" w:customStyle="1" w:styleId="DB93314DAF5B4C169064DD48C9B16863">
    <w:name w:val="DB93314DAF5B4C169064DD48C9B16863"/>
    <w:pPr>
      <w:bidi/>
    </w:pPr>
  </w:style>
  <w:style w:type="paragraph" w:customStyle="1" w:styleId="E2D32A97BB774C37816C3C8B8A358C3B">
    <w:name w:val="E2D32A97BB774C37816C3C8B8A358C3B"/>
    <w:pPr>
      <w:bidi/>
    </w:pPr>
  </w:style>
  <w:style w:type="paragraph" w:customStyle="1" w:styleId="3DC48BDB17DE4D469FB2E0912F3C5D8F">
    <w:name w:val="3DC48BDB17DE4D469FB2E0912F3C5D8F"/>
    <w:pPr>
      <w:bidi/>
    </w:pPr>
  </w:style>
  <w:style w:type="paragraph" w:customStyle="1" w:styleId="2EF054B9C24B4B229A21735468EB2AAD">
    <w:name w:val="2EF054B9C24B4B229A21735468EB2AAD"/>
    <w:pPr>
      <w:bidi/>
    </w:pPr>
  </w:style>
  <w:style w:type="paragraph" w:customStyle="1" w:styleId="65C1F01F7B2E474884A279181E90CEB8">
    <w:name w:val="65C1F01F7B2E474884A279181E90CEB8"/>
    <w:pPr>
      <w:bidi/>
    </w:pPr>
  </w:style>
  <w:style w:type="paragraph" w:customStyle="1" w:styleId="580F54C0131240A48FF3AFFE8E4BAF63">
    <w:name w:val="580F54C0131240A48FF3AFFE8E4BAF63"/>
    <w:pPr>
      <w:bidi/>
    </w:pPr>
  </w:style>
  <w:style w:type="paragraph" w:customStyle="1" w:styleId="A1550988F7F844859B6938EBE34DCC71">
    <w:name w:val="A1550988F7F844859B6938EBE34DCC71"/>
    <w:pPr>
      <w:bidi/>
    </w:pPr>
  </w:style>
  <w:style w:type="paragraph" w:customStyle="1" w:styleId="32F45EEC06874A0395811DAD805C3718">
    <w:name w:val="32F45EEC06874A0395811DAD805C3718"/>
    <w:pPr>
      <w:bidi/>
    </w:pPr>
  </w:style>
  <w:style w:type="paragraph" w:customStyle="1" w:styleId="51156834D41C4257BC3FA0158A750931">
    <w:name w:val="51156834D41C4257BC3FA0158A750931"/>
    <w:pPr>
      <w:bidi/>
    </w:pPr>
  </w:style>
  <w:style w:type="paragraph" w:customStyle="1" w:styleId="4B989931FCE94EC892082321807FC9B9">
    <w:name w:val="4B989931FCE94EC892082321807FC9B9"/>
    <w:rsid w:val="009D79F7"/>
    <w:pPr>
      <w:bidi/>
    </w:pPr>
  </w:style>
  <w:style w:type="paragraph" w:customStyle="1" w:styleId="76A0E7314DDB47D58DB274576EAB0D85">
    <w:name w:val="76A0E7314DDB47D58DB274576EAB0D85"/>
    <w:rsid w:val="009D79F7"/>
    <w:pPr>
      <w:bidi/>
    </w:pPr>
  </w:style>
  <w:style w:type="paragraph" w:customStyle="1" w:styleId="696B06D7E3B543D5963C106937F27B2D">
    <w:name w:val="696B06D7E3B543D5963C106937F27B2D"/>
    <w:rsid w:val="009D79F7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97EDD8F-D8E3-404E-B42A-ADD59FC91E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FB35950-E459-4B41-B8F5-DE32F87C22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דוח (עיצוב מיושר)</Template>
  <TotalTime>1932</TotalTime>
  <Application>LibreOffice/6.0.7.3$Windows_X86_64 LibreOffice_project/dc89aa7a9eabfd848af146d5086077aeed2ae4a5</Application>
  <Pages>13</Pages>
  <Words>942</Words>
  <Characters>4561</Characters>
  <CharactersWithSpaces>5322</CharactersWithSpaces>
  <Paragraphs>196</Paragraphs>
  <Company>collage of management academic studies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2018-01-24T12:42:00Z</dcterms:created>
  <dc:creator>my-pc</dc:creator>
  <dc:description/>
  <dc:language>en-US</dc:language>
  <cp:lastModifiedBy/>
  <dcterms:modified xsi:type="dcterms:W3CDTF">2019-03-05T18:18:18Z</dcterms:modified>
  <cp:revision>167</cp:revision>
  <dc:subject>Classify Digits - MNIST</dc:subject>
  <dc:title>Deep Learning Report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collage of management academic studies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TemplateID">
    <vt:lpwstr>TC101927419990</vt:lpwstr>
  </property>
</Properties>
</file>